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2114"/>
      </w:tblGrid>
      <w:tr w:rsidR="00216F55">
        <w:tc>
          <w:tcPr>
            <w:tcW w:w="1080" w:type="dxa"/>
            <w:vAlign w:val="center"/>
          </w:tcPr>
          <w:p w:rsidR="00216F55" w:rsidRDefault="003C4CF3">
            <w:pPr>
              <w:pStyle w:val="a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3sh</w:t>
            </w:r>
            <w:r w:rsidR="00216F55">
              <w:rPr>
                <w:rFonts w:eastAsia="宋体" w:hint="eastAsia"/>
              </w:rPr>
              <w:t>密级</w:t>
            </w:r>
          </w:p>
        </w:tc>
        <w:tc>
          <w:tcPr>
            <w:tcW w:w="2114" w:type="dxa"/>
            <w:vAlign w:val="center"/>
          </w:tcPr>
          <w:p w:rsidR="00216F55" w:rsidRDefault="00216F55"/>
        </w:tc>
      </w:tr>
      <w:tr w:rsidR="00216F55">
        <w:tc>
          <w:tcPr>
            <w:tcW w:w="1080" w:type="dxa"/>
            <w:vAlign w:val="center"/>
          </w:tcPr>
          <w:p w:rsidR="00216F55" w:rsidRDefault="00216F55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14" w:type="dxa"/>
            <w:vAlign w:val="center"/>
          </w:tcPr>
          <w:p w:rsidR="00801AB4" w:rsidRDefault="003742ED">
            <w:r>
              <w:rPr>
                <w:rFonts w:hint="eastAsia"/>
              </w:rPr>
              <w:t>V1.0</w:t>
            </w:r>
          </w:p>
        </w:tc>
      </w:tr>
      <w:tr w:rsidR="00216F55">
        <w:tc>
          <w:tcPr>
            <w:tcW w:w="1080" w:type="dxa"/>
            <w:vAlign w:val="center"/>
          </w:tcPr>
          <w:p w:rsidR="00216F55" w:rsidRDefault="00216F55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2114" w:type="dxa"/>
            <w:vAlign w:val="center"/>
          </w:tcPr>
          <w:p w:rsidR="00216F55" w:rsidRDefault="00260221">
            <w:pPr>
              <w:pStyle w:val="a0"/>
              <w:rPr>
                <w:rFonts w:eastAsia="宋体"/>
              </w:rPr>
            </w:pPr>
            <w:r>
              <w:rPr>
                <w:rFonts w:eastAsia="宋体" w:hint="eastAsia"/>
              </w:rPr>
              <w:t>8</w:t>
            </w:r>
          </w:p>
        </w:tc>
      </w:tr>
    </w:tbl>
    <w:p w:rsidR="00216F55" w:rsidRDefault="00216F55"/>
    <w:p w:rsidR="00216F55" w:rsidRDefault="00216F55"/>
    <w:p w:rsidR="00216F55" w:rsidRDefault="00216F55"/>
    <w:p w:rsidR="008714C6" w:rsidRDefault="008714C6">
      <w:pPr>
        <w:jc w:val="center"/>
        <w:rPr>
          <w:rFonts w:ascii="黑体" w:eastAsia="黑体" w:hint="eastAsia"/>
          <w:b/>
          <w:sz w:val="52"/>
        </w:rPr>
      </w:pPr>
      <w:r>
        <w:rPr>
          <w:rFonts w:ascii="黑体" w:eastAsia="黑体" w:hint="eastAsia"/>
          <w:b/>
          <w:sz w:val="52"/>
        </w:rPr>
        <w:t>集团接口上报程序配置及数据源</w:t>
      </w:r>
    </w:p>
    <w:p w:rsidR="00216F55" w:rsidRDefault="00216F5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t>说明书</w:t>
      </w:r>
    </w:p>
    <w:p w:rsidR="00216F55" w:rsidRDefault="00000B98">
      <w:pPr>
        <w:jc w:val="center"/>
        <w:rPr>
          <w:rFonts w:ascii="黑体"/>
          <w:b/>
          <w:sz w:val="52"/>
        </w:rPr>
      </w:pPr>
      <w:fldSimple w:instr=" TITLE  \* MERGEFORMAT ">
        <w:r w:rsidR="00216F55">
          <w:rPr>
            <w:rFonts w:ascii="黑体" w:eastAsia="黑体" w:hint="eastAsia"/>
            <w:b/>
            <w:sz w:val="28"/>
          </w:rPr>
          <w:t>文件代号</w:t>
        </w:r>
      </w:fldSimple>
    </w:p>
    <w:p w:rsidR="00216F55" w:rsidRDefault="00216F55">
      <w:pPr>
        <w:jc w:val="center"/>
        <w:rPr>
          <w:rFonts w:ascii="黑体"/>
          <w:b/>
          <w:sz w:val="52"/>
        </w:rPr>
      </w:pPr>
    </w:p>
    <w:p w:rsidR="00216F55" w:rsidRDefault="00216F55">
      <w:pPr>
        <w:jc w:val="center"/>
        <w:rPr>
          <w:rFonts w:ascii="黑体"/>
          <w:b/>
          <w:sz w:val="52"/>
        </w:rPr>
      </w:pPr>
    </w:p>
    <w:tbl>
      <w:tblPr>
        <w:tblW w:w="0" w:type="auto"/>
        <w:tblInd w:w="1068" w:type="dxa"/>
        <w:tblLayout w:type="fixed"/>
        <w:tblLook w:val="002F"/>
      </w:tblPr>
      <w:tblGrid>
        <w:gridCol w:w="1920"/>
        <w:gridCol w:w="1980"/>
        <w:gridCol w:w="1080"/>
        <w:gridCol w:w="1980"/>
      </w:tblGrid>
      <w:tr w:rsidR="00216F55">
        <w:trPr>
          <w:trHeight w:hRule="exact" w:val="800"/>
        </w:trPr>
        <w:tc>
          <w:tcPr>
            <w:tcW w:w="1920" w:type="dxa"/>
          </w:tcPr>
          <w:p w:rsidR="00216F55" w:rsidRDefault="00216F55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文档作者：</w:t>
            </w:r>
          </w:p>
        </w:tc>
        <w:tc>
          <w:tcPr>
            <w:tcW w:w="1980" w:type="dxa"/>
          </w:tcPr>
          <w:p w:rsidR="00216F55" w:rsidRDefault="00F52EAE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陈文泽</w:t>
            </w:r>
          </w:p>
        </w:tc>
        <w:tc>
          <w:tcPr>
            <w:tcW w:w="1080" w:type="dxa"/>
          </w:tcPr>
          <w:p w:rsidR="00216F55" w:rsidRDefault="00216F55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980" w:type="dxa"/>
          </w:tcPr>
          <w:p w:rsidR="00216F55" w:rsidRDefault="008714C6" w:rsidP="008714C6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2011</w:t>
            </w:r>
            <w:r w:rsidR="00086A13">
              <w:rPr>
                <w:rFonts w:hint="eastAsia"/>
                <w:b/>
              </w:rPr>
              <w:t>-0</w:t>
            </w:r>
            <w:r>
              <w:rPr>
                <w:rFonts w:hint="eastAsia"/>
                <w:b/>
              </w:rPr>
              <w:t>5</w:t>
            </w:r>
            <w:r w:rsidR="00801AB4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>20</w:t>
            </w:r>
          </w:p>
        </w:tc>
      </w:tr>
      <w:tr w:rsidR="00216F55">
        <w:trPr>
          <w:trHeight w:hRule="exact" w:val="800"/>
        </w:trPr>
        <w:tc>
          <w:tcPr>
            <w:tcW w:w="1920" w:type="dxa"/>
          </w:tcPr>
          <w:p w:rsidR="00216F55" w:rsidRDefault="00216F55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审核：</w:t>
            </w:r>
          </w:p>
        </w:tc>
        <w:tc>
          <w:tcPr>
            <w:tcW w:w="1980" w:type="dxa"/>
          </w:tcPr>
          <w:p w:rsidR="00216F55" w:rsidRDefault="00216F55">
            <w:pPr>
              <w:spacing w:line="480" w:lineRule="auto"/>
              <w:rPr>
                <w:b/>
              </w:rPr>
            </w:pPr>
          </w:p>
        </w:tc>
        <w:tc>
          <w:tcPr>
            <w:tcW w:w="1080" w:type="dxa"/>
          </w:tcPr>
          <w:p w:rsidR="00216F55" w:rsidRDefault="00216F55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980" w:type="dxa"/>
          </w:tcPr>
          <w:p w:rsidR="00216F55" w:rsidRDefault="00216F55">
            <w:pPr>
              <w:spacing w:line="480" w:lineRule="auto"/>
              <w:rPr>
                <w:b/>
              </w:rPr>
            </w:pPr>
          </w:p>
        </w:tc>
      </w:tr>
      <w:tr w:rsidR="00216F55">
        <w:trPr>
          <w:trHeight w:hRule="exact" w:val="800"/>
        </w:trPr>
        <w:tc>
          <w:tcPr>
            <w:tcW w:w="1920" w:type="dxa"/>
          </w:tcPr>
          <w:p w:rsidR="00216F55" w:rsidRDefault="00216F55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批准：</w:t>
            </w:r>
          </w:p>
        </w:tc>
        <w:tc>
          <w:tcPr>
            <w:tcW w:w="1980" w:type="dxa"/>
          </w:tcPr>
          <w:p w:rsidR="00216F55" w:rsidRDefault="00216F55">
            <w:pPr>
              <w:spacing w:line="480" w:lineRule="auto"/>
              <w:rPr>
                <w:b/>
              </w:rPr>
            </w:pPr>
          </w:p>
        </w:tc>
        <w:tc>
          <w:tcPr>
            <w:tcW w:w="1080" w:type="dxa"/>
          </w:tcPr>
          <w:p w:rsidR="00216F55" w:rsidRDefault="00216F55">
            <w:pPr>
              <w:spacing w:line="480" w:lineRule="auto"/>
              <w:rPr>
                <w:b/>
              </w:rPr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1980" w:type="dxa"/>
          </w:tcPr>
          <w:p w:rsidR="00216F55" w:rsidRDefault="00216F55">
            <w:pPr>
              <w:spacing w:line="480" w:lineRule="auto"/>
              <w:rPr>
                <w:b/>
              </w:rPr>
            </w:pPr>
          </w:p>
        </w:tc>
      </w:tr>
    </w:tbl>
    <w:p w:rsidR="00216F55" w:rsidRDefault="00216F55">
      <w:pPr>
        <w:spacing w:line="480" w:lineRule="auto"/>
        <w:rPr>
          <w:b/>
        </w:rPr>
      </w:pPr>
    </w:p>
    <w:p w:rsidR="00216F55" w:rsidRDefault="00216F55"/>
    <w:p w:rsidR="00216F55" w:rsidRDefault="00216F55"/>
    <w:p w:rsidR="00216F55" w:rsidRDefault="00216F55">
      <w:pPr>
        <w:jc w:val="center"/>
      </w:pPr>
    </w:p>
    <w:p w:rsidR="00216F55" w:rsidRDefault="006D0478">
      <w:pPr>
        <w:jc w:val="center"/>
      </w:pPr>
      <w:r>
        <w:rPr>
          <w:noProof/>
        </w:rPr>
        <w:drawing>
          <wp:inline distT="0" distB="0" distL="0" distR="0">
            <wp:extent cx="800100" cy="600075"/>
            <wp:effectExtent l="19050" t="0" r="0" b="0"/>
            <wp:docPr id="1" name="图片 1" descr="logo(280_2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(280_210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F55" w:rsidRDefault="007E32EC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深圳市优网科技有限公司</w:t>
      </w:r>
    </w:p>
    <w:p w:rsidR="00216F55" w:rsidRDefault="00216F55">
      <w:pPr>
        <w:jc w:val="center"/>
        <w:rPr>
          <w:b/>
        </w:rPr>
        <w:sectPr w:rsidR="00216F55" w:rsidSect="0035767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720" w:footer="720" w:gutter="0"/>
          <w:cols w:space="720"/>
          <w:titlePg/>
        </w:sectPr>
      </w:pPr>
      <w:r>
        <w:rPr>
          <w:rFonts w:hint="eastAsia"/>
          <w:b/>
        </w:rPr>
        <w:t>版权所有</w:t>
      </w:r>
      <w:r>
        <w:rPr>
          <w:b/>
        </w:rPr>
        <w:t xml:space="preserve">  </w:t>
      </w:r>
      <w:r>
        <w:rPr>
          <w:rFonts w:hint="eastAsia"/>
          <w:b/>
        </w:rPr>
        <w:t>不得复制</w:t>
      </w:r>
    </w:p>
    <w:p w:rsidR="00216F55" w:rsidRDefault="00216F55">
      <w:pPr>
        <w:jc w:val="center"/>
        <w:rPr>
          <w:b/>
        </w:rPr>
      </w:pPr>
    </w:p>
    <w:p w:rsidR="00216F55" w:rsidRDefault="00216F55">
      <w:pPr>
        <w:jc w:val="center"/>
        <w:rPr>
          <w:b/>
        </w:rPr>
      </w:pPr>
      <w:r>
        <w:rPr>
          <w:rFonts w:hint="eastAsia"/>
          <w:b/>
        </w:rPr>
        <w:t>修订记录</w:t>
      </w:r>
    </w:p>
    <w:p w:rsidR="00216F55" w:rsidRDefault="00216F55">
      <w:pPr>
        <w:jc w:val="center"/>
      </w:pPr>
    </w:p>
    <w:tbl>
      <w:tblPr>
        <w:tblW w:w="792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00"/>
        <w:gridCol w:w="1275"/>
        <w:gridCol w:w="3405"/>
        <w:gridCol w:w="2040"/>
      </w:tblGrid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</w:rPr>
              <w:t>修订版本</w:t>
            </w: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  <w:jc w:val="center"/>
              <w:rPr>
                <w:b/>
                <w:u w:val="single"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6D3BC3" w:rsidP="006D3BC3">
            <w:pPr>
              <w:pStyle w:val="TableText"/>
              <w:widowControl/>
              <w:jc w:val="center"/>
            </w:pPr>
            <w:r>
              <w:t>201</w:t>
            </w:r>
            <w:r>
              <w:rPr>
                <w:rFonts w:hint="eastAsia"/>
              </w:rPr>
              <w:t>1</w:t>
            </w:r>
            <w:r w:rsidR="00A43397">
              <w:t>-</w:t>
            </w:r>
            <w:r>
              <w:rPr>
                <w:rFonts w:hint="eastAsia"/>
              </w:rPr>
              <w:t>5</w:t>
            </w:r>
            <w:r w:rsidR="001F29B0">
              <w:t>-</w:t>
            </w:r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  <w:shd w:val="pct25" w:color="auto" w:fill="FFFFFF"/>
          </w:tcPr>
          <w:p w:rsidR="00216F55" w:rsidRDefault="001F29B0" w:rsidP="001F29B0">
            <w:pPr>
              <w:pStyle w:val="TableText"/>
              <w:widowControl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3405" w:type="dxa"/>
            <w:shd w:val="pct25" w:color="auto" w:fill="FFFFFF"/>
          </w:tcPr>
          <w:p w:rsidR="00216F55" w:rsidRDefault="001F29B0" w:rsidP="001F29B0">
            <w:pPr>
              <w:pStyle w:val="TableText"/>
              <w:widowControl/>
              <w:jc w:val="center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040" w:type="dxa"/>
            <w:shd w:val="pct25" w:color="auto" w:fill="FFFFFF"/>
          </w:tcPr>
          <w:p w:rsidR="00216F55" w:rsidRDefault="001F29B0" w:rsidP="001F29B0">
            <w:pPr>
              <w:pStyle w:val="TableText"/>
              <w:widowControl/>
              <w:jc w:val="center"/>
            </w:pPr>
            <w:r>
              <w:rPr>
                <w:rFonts w:hint="eastAsia"/>
              </w:rPr>
              <w:t>陈文泽</w:t>
            </w: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  <w:widowControl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  <w:widowControl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  <w:widowControl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  <w:widowControl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  <w:tr w:rsidR="00216F55" w:rsidTr="001F29B0">
        <w:tc>
          <w:tcPr>
            <w:tcW w:w="120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127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3405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  <w:tc>
          <w:tcPr>
            <w:tcW w:w="2040" w:type="dxa"/>
            <w:shd w:val="pct25" w:color="auto" w:fill="FFFFFF"/>
          </w:tcPr>
          <w:p w:rsidR="00216F55" w:rsidRDefault="00216F55">
            <w:pPr>
              <w:pStyle w:val="TableText"/>
            </w:pPr>
          </w:p>
        </w:tc>
      </w:tr>
    </w:tbl>
    <w:p w:rsidR="00216F55" w:rsidRDefault="00216F55">
      <w:pPr>
        <w:jc w:val="center"/>
        <w:rPr>
          <w:b/>
        </w:rPr>
      </w:pPr>
    </w:p>
    <w:p w:rsidR="00216F55" w:rsidRDefault="00216F55">
      <w:pPr>
        <w:jc w:val="center"/>
        <w:rPr>
          <w:b/>
        </w:rPr>
      </w:pPr>
    </w:p>
    <w:p w:rsidR="00216F55" w:rsidRDefault="00216F55">
      <w:pPr>
        <w:jc w:val="center"/>
        <w:rPr>
          <w:b/>
        </w:rPr>
      </w:pPr>
      <w:r>
        <w:rPr>
          <w:b/>
        </w:rPr>
        <w:br w:type="page"/>
      </w:r>
    </w:p>
    <w:p w:rsidR="00216F55" w:rsidRDefault="00216F5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目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216F55" w:rsidRDefault="00216F55">
      <w:pPr>
        <w:jc w:val="center"/>
        <w:rPr>
          <w:b/>
        </w:rPr>
      </w:pPr>
    </w:p>
    <w:p w:rsidR="00216F55" w:rsidRDefault="00216F55">
      <w:pPr>
        <w:jc w:val="center"/>
        <w:rPr>
          <w:b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sz w:val="24"/>
          <w:szCs w:val="20"/>
          <w:lang w:val="zh-CN"/>
        </w:rPr>
        <w:id w:val="19970956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D2665" w:rsidRDefault="00BD2665">
          <w:pPr>
            <w:pStyle w:val="TOC"/>
          </w:pPr>
          <w:r>
            <w:rPr>
              <w:lang w:val="zh-CN"/>
            </w:rPr>
            <w:t>目录</w:t>
          </w:r>
        </w:p>
        <w:p w:rsidR="00C46C08" w:rsidRDefault="00000B98">
          <w:pPr>
            <w:pStyle w:val="20"/>
            <w:rPr>
              <w:rFonts w:asciiTheme="minorHAnsi" w:eastAsiaTheme="minorEastAsia" w:hAnsiTheme="minorHAnsi" w:cstheme="minorBidi"/>
              <w:smallCaps w:val="0"/>
              <w:kern w:val="2"/>
              <w:sz w:val="21"/>
              <w:szCs w:val="22"/>
            </w:rPr>
          </w:pPr>
          <w:r w:rsidRPr="00000B98">
            <w:fldChar w:fldCharType="begin"/>
          </w:r>
          <w:r w:rsidR="00BD2665">
            <w:instrText xml:space="preserve"> TOC \o "1-3" \h \z \u </w:instrText>
          </w:r>
          <w:r w:rsidRPr="00000B98">
            <w:fldChar w:fldCharType="separate"/>
          </w:r>
          <w:hyperlink w:anchor="_Toc293672621" w:history="1">
            <w:r w:rsidR="00C46C08" w:rsidRPr="00643BEB">
              <w:rPr>
                <w:rStyle w:val="af3"/>
              </w:rPr>
              <w:t>1</w:t>
            </w:r>
            <w:r w:rsidR="00C46C08">
              <w:rPr>
                <w:rFonts w:asciiTheme="minorHAnsi" w:eastAsiaTheme="minorEastAsia" w:hAnsiTheme="minorHAnsi" w:cstheme="minorBidi"/>
                <w:smallCaps w:val="0"/>
                <w:kern w:val="2"/>
                <w:sz w:val="21"/>
                <w:szCs w:val="22"/>
              </w:rPr>
              <w:tab/>
            </w:r>
            <w:r w:rsidR="00C46C08" w:rsidRPr="00643BEB">
              <w:rPr>
                <w:rStyle w:val="af3"/>
                <w:rFonts w:hint="eastAsia"/>
              </w:rPr>
              <w:t>概述</w:t>
            </w:r>
            <w:r w:rsidR="00C46C08">
              <w:rPr>
                <w:webHidden/>
              </w:rPr>
              <w:tab/>
            </w:r>
            <w:r w:rsidR="00C46C08">
              <w:rPr>
                <w:webHidden/>
              </w:rPr>
              <w:fldChar w:fldCharType="begin"/>
            </w:r>
            <w:r w:rsidR="00C46C08">
              <w:rPr>
                <w:webHidden/>
              </w:rPr>
              <w:instrText xml:space="preserve"> PAGEREF _Toc293672621 \h </w:instrText>
            </w:r>
            <w:r w:rsidR="00C46C08">
              <w:rPr>
                <w:webHidden/>
              </w:rPr>
            </w:r>
            <w:r w:rsidR="00C46C08">
              <w:rPr>
                <w:webHidden/>
              </w:rPr>
              <w:fldChar w:fldCharType="separate"/>
            </w:r>
            <w:r w:rsidR="00C46C08">
              <w:rPr>
                <w:webHidden/>
              </w:rPr>
              <w:t>3</w:t>
            </w:r>
            <w:r w:rsidR="00C46C08">
              <w:rPr>
                <w:webHidden/>
              </w:rPr>
              <w:fldChar w:fldCharType="end"/>
            </w:r>
          </w:hyperlink>
        </w:p>
        <w:p w:rsidR="00C46C08" w:rsidRDefault="00C46C08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293672622" w:history="1">
            <w:r w:rsidRPr="00643BEB">
              <w:rPr>
                <w:rStyle w:val="af3"/>
              </w:rPr>
              <w:t>1 .1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Pr="00643BEB">
              <w:rPr>
                <w:rStyle w:val="af3"/>
                <w:rFonts w:hint="eastAsia"/>
              </w:rPr>
              <w:t>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_Toc293672622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46C08" w:rsidRDefault="00C46C08">
          <w:pPr>
            <w:pStyle w:val="20"/>
            <w:rPr>
              <w:rFonts w:asciiTheme="minorHAnsi" w:eastAsiaTheme="minorEastAsia" w:hAnsiTheme="minorHAnsi" w:cstheme="minorBidi"/>
              <w:smallCaps w:val="0"/>
              <w:kern w:val="2"/>
              <w:sz w:val="21"/>
              <w:szCs w:val="22"/>
            </w:rPr>
          </w:pPr>
          <w:hyperlink w:anchor="_Toc293672623" w:history="1">
            <w:r w:rsidRPr="00643BEB">
              <w:rPr>
                <w:rStyle w:val="af3"/>
              </w:rPr>
              <w:t>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1"/>
                <w:szCs w:val="22"/>
              </w:rPr>
              <w:tab/>
            </w:r>
            <w:r w:rsidRPr="00643BEB">
              <w:rPr>
                <w:rStyle w:val="af3"/>
                <w:rFonts w:hint="eastAsia"/>
              </w:rPr>
              <w:t>详细描述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_Toc293672623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46C08" w:rsidRDefault="00C46C08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293672624" w:history="1">
            <w:r w:rsidRPr="00643BEB">
              <w:rPr>
                <w:rStyle w:val="af3"/>
              </w:rPr>
              <w:t>2 .1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Pr="00643BEB">
              <w:rPr>
                <w:rStyle w:val="af3"/>
                <w:rFonts w:hint="eastAsia"/>
              </w:rPr>
              <w:t>配置数据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_Toc293672624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46C08" w:rsidRDefault="00C46C08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293672625" w:history="1">
            <w:r w:rsidRPr="00643BEB">
              <w:rPr>
                <w:rStyle w:val="af3"/>
              </w:rPr>
              <w:t>2 .2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Pr="00643BEB">
              <w:rPr>
                <w:rStyle w:val="af3"/>
                <w:rFonts w:hint="eastAsia"/>
              </w:rPr>
              <w:t>性能数据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_Toc293672625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C46C08" w:rsidRDefault="00C46C08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293672626" w:history="1">
            <w:r w:rsidRPr="00643BEB">
              <w:rPr>
                <w:rStyle w:val="af3"/>
              </w:rPr>
              <w:t>2 .3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Pr="00643BEB">
              <w:rPr>
                <w:rStyle w:val="af3"/>
                <w:rFonts w:hint="eastAsia"/>
              </w:rPr>
              <w:t>话单数据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_Toc293672626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46C08" w:rsidRDefault="00C46C08">
          <w:pPr>
            <w:pStyle w:val="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293672627" w:history="1">
            <w:r w:rsidRPr="00643BEB">
              <w:rPr>
                <w:rStyle w:val="af3"/>
              </w:rPr>
              <w:t>2 .4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</w:rPr>
              <w:tab/>
            </w:r>
            <w:r w:rsidRPr="00643BEB">
              <w:rPr>
                <w:rStyle w:val="af3"/>
                <w:rFonts w:hint="eastAsia"/>
              </w:rPr>
              <w:t>其它数据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_Toc293672627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D2665" w:rsidRDefault="00000B98">
          <w:r>
            <w:fldChar w:fldCharType="end"/>
          </w:r>
        </w:p>
      </w:sdtContent>
    </w:sdt>
    <w:p w:rsidR="00216F55" w:rsidRDefault="00216F55">
      <w:pPr>
        <w:jc w:val="center"/>
        <w:rPr>
          <w:b/>
        </w:rPr>
      </w:pPr>
    </w:p>
    <w:p w:rsidR="00216F55" w:rsidRDefault="00216F55">
      <w:pPr>
        <w:jc w:val="center"/>
        <w:rPr>
          <w:b/>
          <w:sz w:val="21"/>
        </w:rPr>
      </w:pPr>
      <w:r>
        <w:br w:type="page"/>
      </w:r>
    </w:p>
    <w:p w:rsidR="00216F55" w:rsidRDefault="003C0AA3">
      <w:pPr>
        <w:jc w:val="center"/>
        <w:rPr>
          <w:b/>
          <w:sz w:val="28"/>
        </w:rPr>
      </w:pPr>
      <w:r>
        <w:rPr>
          <w:rFonts w:ascii="黑体" w:eastAsia="黑体" w:hint="eastAsia"/>
          <w:b/>
          <w:sz w:val="28"/>
        </w:rPr>
        <w:lastRenderedPageBreak/>
        <w:t>集团接口上报程序配置及数据源</w:t>
      </w:r>
      <w:r w:rsidR="00216F55">
        <w:rPr>
          <w:rFonts w:ascii="黑体" w:eastAsia="黑体" w:hint="eastAsia"/>
          <w:b/>
          <w:sz w:val="28"/>
        </w:rPr>
        <w:t>说明书</w:t>
      </w:r>
    </w:p>
    <w:p w:rsidR="00216F55" w:rsidRDefault="00216F55">
      <w:pPr>
        <w:pStyle w:val="a0"/>
        <w:spacing w:line="320" w:lineRule="exact"/>
        <w:ind w:left="1080" w:hanging="1080"/>
      </w:pPr>
      <w:r>
        <w:rPr>
          <w:rFonts w:hint="eastAsia"/>
        </w:rPr>
        <w:t>关键词：</w:t>
      </w:r>
      <w:r w:rsidR="00193133">
        <w:t xml:space="preserve"> </w:t>
      </w:r>
    </w:p>
    <w:p w:rsidR="00216F55" w:rsidRDefault="00216F55">
      <w:pPr>
        <w:pStyle w:val="a4"/>
        <w:spacing w:line="320" w:lineRule="exact"/>
      </w:pPr>
      <w:r>
        <w:rPr>
          <w:rFonts w:hint="eastAsia"/>
        </w:rPr>
        <w:t>摘</w:t>
      </w:r>
      <w:r>
        <w:t xml:space="preserve">  </w:t>
      </w:r>
      <w:r>
        <w:rPr>
          <w:rFonts w:hint="eastAsia"/>
        </w:rPr>
        <w:t>要：</w:t>
      </w:r>
      <w:r w:rsidR="00193133">
        <w:t xml:space="preserve"> </w:t>
      </w:r>
    </w:p>
    <w:p w:rsidR="00216F55" w:rsidRDefault="00216F55">
      <w:pPr>
        <w:pStyle w:val="2"/>
      </w:pPr>
      <w:bookmarkStart w:id="0" w:name="_Toc519912518"/>
      <w:bookmarkStart w:id="1" w:name="_Toc433444443"/>
      <w:bookmarkStart w:id="2" w:name="_Toc293672621"/>
      <w:r>
        <w:rPr>
          <w:rFonts w:hint="eastAsia"/>
        </w:rPr>
        <w:t>概述</w:t>
      </w:r>
      <w:bookmarkEnd w:id="0"/>
      <w:bookmarkEnd w:id="1"/>
      <w:bookmarkEnd w:id="2"/>
    </w:p>
    <w:p w:rsidR="00216F55" w:rsidRDefault="00216F55">
      <w:pPr>
        <w:pStyle w:val="3"/>
      </w:pPr>
      <w:bookmarkStart w:id="3" w:name="_Toc433444444"/>
      <w:bookmarkStart w:id="4" w:name="_Toc293672622"/>
      <w:r>
        <w:rPr>
          <w:rFonts w:hint="eastAsia"/>
        </w:rPr>
        <w:t>目的</w:t>
      </w:r>
      <w:bookmarkEnd w:id="3"/>
      <w:bookmarkEnd w:id="4"/>
    </w:p>
    <w:p w:rsidR="00593285" w:rsidRPr="00F624C3" w:rsidRDefault="00E57C32" w:rsidP="00C101EF">
      <w:pPr>
        <w:ind w:leftChars="393" w:left="943"/>
        <w:rPr>
          <w:szCs w:val="21"/>
        </w:rPr>
      </w:pPr>
      <w:r>
        <w:rPr>
          <w:rFonts w:hint="eastAsia"/>
          <w:szCs w:val="21"/>
        </w:rPr>
        <w:t>方便查看</w:t>
      </w:r>
      <w:r w:rsidR="00E053B3">
        <w:rPr>
          <w:rFonts w:hint="eastAsia"/>
          <w:szCs w:val="21"/>
        </w:rPr>
        <w:t>并熟悉集团接口上报程序的组成及使用</w:t>
      </w:r>
      <w:r>
        <w:rPr>
          <w:rFonts w:hint="eastAsia"/>
          <w:szCs w:val="21"/>
        </w:rPr>
        <w:t>。</w:t>
      </w:r>
    </w:p>
    <w:p w:rsidR="00216F55" w:rsidRDefault="009A47AF">
      <w:pPr>
        <w:pStyle w:val="2"/>
      </w:pPr>
      <w:bookmarkStart w:id="5" w:name="_Toc433444447"/>
      <w:bookmarkStart w:id="6" w:name="_Toc293672623"/>
      <w:r>
        <w:rPr>
          <w:rFonts w:hint="eastAsia"/>
        </w:rPr>
        <w:t>详细</w:t>
      </w:r>
      <w:r w:rsidR="00216F55">
        <w:rPr>
          <w:rFonts w:hint="eastAsia"/>
        </w:rPr>
        <w:t>描述</w:t>
      </w:r>
      <w:bookmarkEnd w:id="5"/>
      <w:bookmarkEnd w:id="6"/>
    </w:p>
    <w:p w:rsidR="00216F55" w:rsidRDefault="00E66347">
      <w:pPr>
        <w:pStyle w:val="3"/>
        <w:rPr>
          <w:rFonts w:hint="eastAsia"/>
        </w:rPr>
      </w:pPr>
      <w:bookmarkStart w:id="7" w:name="_Toc293672624"/>
      <w:r>
        <w:rPr>
          <w:rFonts w:hint="eastAsia"/>
        </w:rPr>
        <w:t>配置数据</w:t>
      </w:r>
      <w:bookmarkEnd w:id="7"/>
    </w:p>
    <w:p w:rsidR="00497BBE" w:rsidRPr="0074231A" w:rsidRDefault="00497BBE" w:rsidP="00497BBE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74231A">
        <w:rPr>
          <w:rFonts w:hint="eastAsia"/>
          <w:b/>
        </w:rPr>
        <w:t>MSC</w:t>
      </w:r>
      <w:r w:rsidRPr="0074231A">
        <w:rPr>
          <w:rFonts w:hint="eastAsia"/>
          <w:b/>
        </w:rPr>
        <w:t>级别配置数据：</w:t>
      </w:r>
    </w:p>
    <w:p w:rsidR="000E428D" w:rsidRPr="000E428D" w:rsidRDefault="000E428D" w:rsidP="00497BBE">
      <w:pPr>
        <w:rPr>
          <w:rFonts w:hint="eastAsia"/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  <w:r w:rsidRPr="000E428D">
        <w:rPr>
          <w:sz w:val="21"/>
          <w:szCs w:val="21"/>
        </w:rPr>
        <w:t>select * from cfg_provice_perf t wher</w:t>
      </w:r>
      <w:r>
        <w:rPr>
          <w:sz w:val="21"/>
          <w:szCs w:val="21"/>
        </w:rPr>
        <w:t>e t.datatype= 1 and classCode=1</w:t>
      </w:r>
      <w:r>
        <w:rPr>
          <w:rFonts w:hint="eastAsia"/>
          <w:sz w:val="21"/>
          <w:szCs w:val="21"/>
        </w:rPr>
        <w:t xml:space="preserve"> </w:t>
      </w:r>
      <w:r w:rsidRPr="000E428D">
        <w:rPr>
          <w:sz w:val="21"/>
          <w:szCs w:val="21"/>
        </w:rPr>
        <w:t>order by id</w:t>
      </w:r>
    </w:p>
    <w:p w:rsidR="00497BBE" w:rsidRDefault="00497BBE" w:rsidP="00497BBE">
      <w:pPr>
        <w:ind w:left="2160" w:hangingChars="900" w:hanging="2160"/>
        <w:rPr>
          <w:rFonts w:hint="eastAsia"/>
        </w:rPr>
      </w:pPr>
      <w:r>
        <w:rPr>
          <w:rFonts w:hint="eastAsia"/>
        </w:rPr>
        <w:t xml:space="preserve">   </w:t>
      </w:r>
      <w:r w:rsidR="000E428D">
        <w:rPr>
          <w:rFonts w:hint="eastAsia"/>
        </w:rPr>
        <w:t xml:space="preserve"> </w:t>
      </w:r>
      <w:r w:rsidR="000E428D">
        <w:rPr>
          <w:rFonts w:hint="eastAsia"/>
        </w:rPr>
        <w:t>查询</w:t>
      </w:r>
      <w:r w:rsidR="000E428D">
        <w:rPr>
          <w:rFonts w:hint="eastAsia"/>
        </w:rPr>
        <w:t>sql</w:t>
      </w:r>
      <w:r w:rsidR="000E428D">
        <w:rPr>
          <w:rFonts w:hint="eastAsia"/>
        </w:rPr>
        <w:t>详见“</w:t>
      </w:r>
      <w:r w:rsidR="00D1083C" w:rsidRPr="00D1083C">
        <w:rPr>
          <w:rFonts w:hint="eastAsia"/>
        </w:rPr>
        <w:t>配置数据查询</w:t>
      </w:r>
      <w:r w:rsidR="00D1083C" w:rsidRPr="00D1083C">
        <w:rPr>
          <w:rFonts w:hint="eastAsia"/>
        </w:rPr>
        <w:t>sql.txt</w:t>
      </w:r>
      <w:r w:rsidR="000E428D">
        <w:rPr>
          <w:rFonts w:hint="eastAsia"/>
        </w:rPr>
        <w:t>”</w:t>
      </w:r>
      <w:r w:rsidR="00D1083C">
        <w:rPr>
          <w:rFonts w:hint="eastAsia"/>
        </w:rPr>
        <w:t>。</w:t>
      </w:r>
    </w:p>
    <w:p w:rsidR="00D1083C" w:rsidRPr="0074231A" w:rsidRDefault="00D1083C" w:rsidP="00497BBE">
      <w:pPr>
        <w:ind w:left="2160" w:hangingChars="900" w:hanging="2160"/>
        <w:rPr>
          <w:rFonts w:hint="eastAsia"/>
          <w:b/>
        </w:rPr>
      </w:pPr>
      <w:r>
        <w:rPr>
          <w:rFonts w:hint="eastAsia"/>
        </w:rPr>
        <w:t xml:space="preserve">   </w:t>
      </w:r>
      <w:r w:rsidRPr="0074231A">
        <w:rPr>
          <w:rFonts w:hint="eastAsia"/>
          <w:b/>
        </w:rPr>
        <w:t>BSC</w:t>
      </w:r>
      <w:r w:rsidRPr="0074231A">
        <w:rPr>
          <w:rFonts w:hint="eastAsia"/>
          <w:b/>
        </w:rPr>
        <w:t>级别配置数据：</w:t>
      </w:r>
    </w:p>
    <w:p w:rsidR="00D1083C" w:rsidRDefault="00D1083C" w:rsidP="00497BBE">
      <w:pPr>
        <w:ind w:left="2160" w:hangingChars="900" w:hanging="2160"/>
        <w:rPr>
          <w:rFonts w:hint="eastAsia"/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  <w:r w:rsidRPr="00D1083C">
        <w:rPr>
          <w:sz w:val="21"/>
          <w:szCs w:val="21"/>
        </w:rPr>
        <w:t>select * from cfg_provice_perf t where</w:t>
      </w:r>
      <w:r>
        <w:rPr>
          <w:sz w:val="21"/>
          <w:szCs w:val="21"/>
        </w:rPr>
        <w:t xml:space="preserve"> t.datatype= 1 and classCode=2 </w:t>
      </w:r>
      <w:r w:rsidRPr="00D1083C">
        <w:rPr>
          <w:sz w:val="21"/>
          <w:szCs w:val="21"/>
        </w:rPr>
        <w:t>order by id</w:t>
      </w:r>
    </w:p>
    <w:p w:rsidR="00D1083C" w:rsidRDefault="00D1083C" w:rsidP="00D1083C">
      <w:pPr>
        <w:ind w:left="1890" w:hangingChars="900" w:hanging="1890"/>
        <w:rPr>
          <w:rFonts w:hint="eastAsia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</w:t>
      </w:r>
      <w:r>
        <w:rPr>
          <w:rFonts w:hint="eastAsia"/>
        </w:rPr>
        <w:t>“</w:t>
      </w:r>
      <w:r w:rsidRPr="00D1083C">
        <w:rPr>
          <w:rFonts w:hint="eastAsia"/>
        </w:rPr>
        <w:t>配置数据查询</w:t>
      </w:r>
      <w:r w:rsidRPr="00D1083C">
        <w:rPr>
          <w:rFonts w:hint="eastAsia"/>
        </w:rPr>
        <w:t>sql.txt</w:t>
      </w:r>
      <w:r>
        <w:rPr>
          <w:rFonts w:hint="eastAsia"/>
        </w:rPr>
        <w:t>”。</w:t>
      </w:r>
    </w:p>
    <w:p w:rsidR="007F4B69" w:rsidRPr="0074231A" w:rsidRDefault="007F4B69" w:rsidP="007F4B69">
      <w:pPr>
        <w:ind w:left="2160" w:hangingChars="900" w:hanging="2160"/>
        <w:rPr>
          <w:rFonts w:hint="eastAsia"/>
          <w:b/>
        </w:rPr>
      </w:pPr>
      <w:r>
        <w:rPr>
          <w:rFonts w:hint="eastAsia"/>
        </w:rPr>
        <w:t xml:space="preserve">   </w:t>
      </w:r>
      <w:r w:rsidRPr="0074231A">
        <w:rPr>
          <w:rFonts w:hint="eastAsia"/>
          <w:b/>
        </w:rPr>
        <w:t>BTS</w:t>
      </w:r>
      <w:r w:rsidRPr="0074231A">
        <w:rPr>
          <w:rFonts w:hint="eastAsia"/>
          <w:b/>
        </w:rPr>
        <w:t>级别配置数据：</w:t>
      </w:r>
    </w:p>
    <w:p w:rsidR="007F4B69" w:rsidRDefault="007F4B69" w:rsidP="007F4B69">
      <w:pPr>
        <w:ind w:left="2160" w:hangingChars="900" w:hanging="2160"/>
        <w:rPr>
          <w:rFonts w:hint="eastAsia"/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 w:rsidR="00E1123D">
        <w:rPr>
          <w:rFonts w:hint="eastAsia"/>
          <w:sz w:val="21"/>
          <w:szCs w:val="21"/>
        </w:rPr>
        <w:t>：</w:t>
      </w:r>
      <w:r w:rsidR="006A4666" w:rsidRPr="006A4666">
        <w:rPr>
          <w:sz w:val="21"/>
          <w:szCs w:val="21"/>
        </w:rPr>
        <w:t>select * from cfg_provice_perf t where</w:t>
      </w:r>
      <w:r w:rsidR="006A4666">
        <w:rPr>
          <w:sz w:val="21"/>
          <w:szCs w:val="21"/>
        </w:rPr>
        <w:t xml:space="preserve"> t.datatype= 1 and classCode=3 </w:t>
      </w:r>
      <w:r w:rsidR="006A4666" w:rsidRPr="006A4666">
        <w:rPr>
          <w:sz w:val="21"/>
          <w:szCs w:val="21"/>
        </w:rPr>
        <w:t>order by id</w:t>
      </w:r>
    </w:p>
    <w:p w:rsidR="006A4666" w:rsidRDefault="006A4666" w:rsidP="006A4666">
      <w:pPr>
        <w:ind w:left="1890" w:hangingChars="900" w:hanging="1890"/>
        <w:rPr>
          <w:rFonts w:hint="eastAsia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</w:t>
      </w:r>
      <w:r>
        <w:rPr>
          <w:rFonts w:hint="eastAsia"/>
        </w:rPr>
        <w:t>“</w:t>
      </w:r>
      <w:r w:rsidRPr="00D1083C">
        <w:rPr>
          <w:rFonts w:hint="eastAsia"/>
        </w:rPr>
        <w:t>配置数据查询</w:t>
      </w:r>
      <w:r w:rsidRPr="00D1083C">
        <w:rPr>
          <w:rFonts w:hint="eastAsia"/>
        </w:rPr>
        <w:t>sql.txt</w:t>
      </w:r>
      <w:r>
        <w:rPr>
          <w:rFonts w:hint="eastAsia"/>
        </w:rPr>
        <w:t>”。</w:t>
      </w:r>
    </w:p>
    <w:p w:rsidR="0074231A" w:rsidRPr="007D6FB5" w:rsidRDefault="0074231A" w:rsidP="0074231A">
      <w:pPr>
        <w:ind w:left="2160" w:hangingChars="900" w:hanging="2160"/>
        <w:rPr>
          <w:rFonts w:hint="eastAsia"/>
          <w:b/>
        </w:rPr>
      </w:pPr>
      <w:r>
        <w:rPr>
          <w:rFonts w:hint="eastAsia"/>
        </w:rPr>
        <w:t xml:space="preserve">  </w:t>
      </w:r>
      <w:r w:rsidR="007D6FB5">
        <w:rPr>
          <w:rFonts w:hint="eastAsia"/>
        </w:rPr>
        <w:t xml:space="preserve"> </w:t>
      </w:r>
      <w:r w:rsidR="007D6FB5" w:rsidRPr="007D6FB5">
        <w:rPr>
          <w:rFonts w:hint="eastAsia"/>
          <w:b/>
        </w:rPr>
        <w:t>SECTOR</w:t>
      </w:r>
      <w:r w:rsidR="007D6FB5" w:rsidRPr="007D6FB5">
        <w:rPr>
          <w:rFonts w:hint="eastAsia"/>
          <w:b/>
        </w:rPr>
        <w:t>级别配置数据：</w:t>
      </w:r>
    </w:p>
    <w:p w:rsidR="007D6FB5" w:rsidRDefault="007D6FB5" w:rsidP="0074231A">
      <w:pPr>
        <w:ind w:left="2160" w:hangingChars="900" w:hanging="2160"/>
        <w:rPr>
          <w:rFonts w:hint="eastAsia"/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  <w:r w:rsidRPr="007D6FB5">
        <w:rPr>
          <w:sz w:val="21"/>
          <w:szCs w:val="21"/>
        </w:rPr>
        <w:t>select * from cfg_provice_perf t where</w:t>
      </w:r>
      <w:r>
        <w:rPr>
          <w:sz w:val="21"/>
          <w:szCs w:val="21"/>
        </w:rPr>
        <w:t xml:space="preserve"> t.datatype= 1 and classCode=4 </w:t>
      </w:r>
      <w:r w:rsidRPr="007D6FB5">
        <w:rPr>
          <w:sz w:val="21"/>
          <w:szCs w:val="21"/>
        </w:rPr>
        <w:t>order by id</w:t>
      </w:r>
    </w:p>
    <w:p w:rsidR="007D6FB5" w:rsidRDefault="007D6FB5" w:rsidP="007D6FB5">
      <w:pPr>
        <w:ind w:left="1890" w:hangingChars="900" w:hanging="1890"/>
        <w:rPr>
          <w:rFonts w:hint="eastAsia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</w:t>
      </w:r>
      <w:r>
        <w:rPr>
          <w:rFonts w:hint="eastAsia"/>
        </w:rPr>
        <w:t>“</w:t>
      </w:r>
      <w:r w:rsidRPr="00D1083C">
        <w:rPr>
          <w:rFonts w:hint="eastAsia"/>
        </w:rPr>
        <w:t>配置数据查询</w:t>
      </w:r>
      <w:r w:rsidRPr="00D1083C">
        <w:rPr>
          <w:rFonts w:hint="eastAsia"/>
        </w:rPr>
        <w:t>sql.txt</w:t>
      </w:r>
      <w:r>
        <w:rPr>
          <w:rFonts w:hint="eastAsia"/>
        </w:rPr>
        <w:t>”。</w:t>
      </w:r>
    </w:p>
    <w:p w:rsidR="007D6FB5" w:rsidRPr="00365BCD" w:rsidRDefault="007D6FB5" w:rsidP="007D6FB5">
      <w:pPr>
        <w:ind w:left="2160" w:hangingChars="900" w:hanging="2160"/>
        <w:rPr>
          <w:rFonts w:hint="eastAsia"/>
          <w:b/>
        </w:rPr>
      </w:pPr>
      <w:r>
        <w:rPr>
          <w:rFonts w:hint="eastAsia"/>
        </w:rPr>
        <w:t xml:space="preserve">   </w:t>
      </w:r>
      <w:r w:rsidRPr="00365BCD">
        <w:rPr>
          <w:rFonts w:hint="eastAsia"/>
          <w:b/>
        </w:rPr>
        <w:t>WLAN</w:t>
      </w:r>
      <w:r w:rsidRPr="00365BCD">
        <w:rPr>
          <w:rFonts w:hint="eastAsia"/>
          <w:b/>
        </w:rPr>
        <w:t>热点配置数据：</w:t>
      </w:r>
    </w:p>
    <w:p w:rsidR="007D6FB5" w:rsidRDefault="007D6FB5" w:rsidP="007D6FB5">
      <w:pPr>
        <w:ind w:left="2160" w:hangingChars="900" w:hanging="2160"/>
        <w:rPr>
          <w:rFonts w:hint="eastAsia"/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  <w:r w:rsidRPr="007D6FB5">
        <w:rPr>
          <w:sz w:val="21"/>
          <w:szCs w:val="21"/>
        </w:rPr>
        <w:t>select * from cfg_provice_perf t where</w:t>
      </w:r>
      <w:r>
        <w:rPr>
          <w:sz w:val="21"/>
          <w:szCs w:val="21"/>
        </w:rPr>
        <w:t xml:space="preserve"> t.datatype= 1 and classCode=5 </w:t>
      </w:r>
      <w:r w:rsidRPr="007D6FB5">
        <w:rPr>
          <w:sz w:val="21"/>
          <w:szCs w:val="21"/>
        </w:rPr>
        <w:t>order by id</w:t>
      </w:r>
    </w:p>
    <w:p w:rsidR="00365BCD" w:rsidRDefault="00365BCD" w:rsidP="00365BCD">
      <w:pPr>
        <w:ind w:left="1890" w:hangingChars="900" w:hanging="1890"/>
        <w:rPr>
          <w:rFonts w:hint="eastAsia"/>
        </w:rPr>
      </w:pPr>
      <w:r>
        <w:rPr>
          <w:rFonts w:hint="eastAsia"/>
          <w:sz w:val="21"/>
          <w:szCs w:val="21"/>
        </w:rPr>
        <w:t xml:space="preserve">  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</w:t>
      </w:r>
      <w:r>
        <w:rPr>
          <w:rFonts w:hint="eastAsia"/>
        </w:rPr>
        <w:t>“</w:t>
      </w:r>
      <w:r w:rsidRPr="00D1083C">
        <w:rPr>
          <w:rFonts w:hint="eastAsia"/>
        </w:rPr>
        <w:t>配置数据查询</w:t>
      </w:r>
      <w:r w:rsidRPr="00D1083C">
        <w:rPr>
          <w:rFonts w:hint="eastAsia"/>
        </w:rPr>
        <w:t>sql.txt</w:t>
      </w:r>
      <w:r>
        <w:rPr>
          <w:rFonts w:hint="eastAsia"/>
        </w:rPr>
        <w:t>”。</w:t>
      </w:r>
    </w:p>
    <w:p w:rsidR="00765191" w:rsidRPr="0015411C" w:rsidRDefault="00765191" w:rsidP="00765191">
      <w:pPr>
        <w:ind w:left="2160" w:hangingChars="900" w:hanging="2160"/>
        <w:rPr>
          <w:rFonts w:hint="eastAsia"/>
          <w:b/>
        </w:rPr>
      </w:pPr>
      <w:r>
        <w:rPr>
          <w:rFonts w:hint="eastAsia"/>
        </w:rPr>
        <w:t xml:space="preserve">   </w:t>
      </w:r>
      <w:r w:rsidRPr="0015411C">
        <w:rPr>
          <w:rFonts w:hint="eastAsia"/>
          <w:b/>
        </w:rPr>
        <w:t>盲点配置数据：</w:t>
      </w:r>
    </w:p>
    <w:p w:rsidR="00765191" w:rsidRDefault="00765191" w:rsidP="00765191">
      <w:pPr>
        <w:ind w:left="2160" w:hangingChars="900" w:hanging="2160"/>
        <w:rPr>
          <w:rFonts w:hint="eastAsia"/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  <w:r w:rsidR="000E707C" w:rsidRPr="000E707C">
        <w:rPr>
          <w:sz w:val="21"/>
          <w:szCs w:val="21"/>
        </w:rPr>
        <w:t>select * from cfg_provice_perf t where</w:t>
      </w:r>
      <w:r w:rsidR="000E707C">
        <w:rPr>
          <w:sz w:val="21"/>
          <w:szCs w:val="21"/>
        </w:rPr>
        <w:t xml:space="preserve"> t.datatype= 1 and classCode=6 </w:t>
      </w:r>
      <w:r w:rsidR="000E707C" w:rsidRPr="000E707C">
        <w:rPr>
          <w:sz w:val="21"/>
          <w:szCs w:val="21"/>
        </w:rPr>
        <w:t>order by id</w:t>
      </w:r>
    </w:p>
    <w:p w:rsidR="000E707C" w:rsidRPr="007D6FB5" w:rsidRDefault="000E707C" w:rsidP="000E707C">
      <w:pPr>
        <w:ind w:left="1890" w:hangingChars="900" w:hanging="1890"/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</w:t>
      </w:r>
      <w:r>
        <w:rPr>
          <w:rFonts w:hint="eastAsia"/>
        </w:rPr>
        <w:t>“</w:t>
      </w:r>
      <w:r w:rsidRPr="00D1083C">
        <w:rPr>
          <w:rFonts w:hint="eastAsia"/>
        </w:rPr>
        <w:t>配置数据查询</w:t>
      </w:r>
      <w:r w:rsidRPr="00D1083C">
        <w:rPr>
          <w:rFonts w:hint="eastAsia"/>
        </w:rPr>
        <w:t>sql.txt</w:t>
      </w:r>
      <w:r>
        <w:rPr>
          <w:rFonts w:hint="eastAsia"/>
        </w:rPr>
        <w:t>”。</w:t>
      </w:r>
    </w:p>
    <w:p w:rsidR="00216F55" w:rsidRDefault="008B3CED">
      <w:pPr>
        <w:pStyle w:val="3"/>
        <w:rPr>
          <w:rFonts w:hint="eastAsia"/>
        </w:rPr>
      </w:pPr>
      <w:bookmarkStart w:id="8" w:name="_Toc293672625"/>
      <w:r>
        <w:rPr>
          <w:rFonts w:hint="eastAsia"/>
        </w:rPr>
        <w:t>性能数据</w:t>
      </w:r>
      <w:bookmarkEnd w:id="8"/>
    </w:p>
    <w:p w:rsidR="00497BBE" w:rsidRPr="009823B6" w:rsidRDefault="00497BBE" w:rsidP="00497BBE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="00EA0B97" w:rsidRPr="009823B6">
        <w:rPr>
          <w:rFonts w:hint="eastAsia"/>
          <w:b/>
        </w:rPr>
        <w:t>MSC</w:t>
      </w:r>
      <w:r w:rsidR="00EA0B97" w:rsidRPr="009823B6">
        <w:rPr>
          <w:rFonts w:hint="eastAsia"/>
          <w:b/>
        </w:rPr>
        <w:t>级别</w:t>
      </w:r>
      <w:r w:rsidR="00EA0B97" w:rsidRPr="009823B6">
        <w:rPr>
          <w:rFonts w:hint="eastAsia"/>
          <w:b/>
        </w:rPr>
        <w:t>1X</w:t>
      </w:r>
      <w:r w:rsidR="00EA0B97" w:rsidRPr="009823B6">
        <w:rPr>
          <w:rFonts w:hint="eastAsia"/>
          <w:b/>
        </w:rPr>
        <w:t>：</w:t>
      </w:r>
    </w:p>
    <w:p w:rsidR="00EA0B97" w:rsidRDefault="00EA0B97" w:rsidP="00EA0B97">
      <w:pPr>
        <w:ind w:left="1560" w:hangingChars="650" w:hanging="1560"/>
        <w:rPr>
          <w:rFonts w:hint="eastAsia"/>
          <w:sz w:val="21"/>
          <w:szCs w:val="21"/>
        </w:rPr>
      </w:pPr>
      <w:r>
        <w:rPr>
          <w:rFonts w:hint="eastAsia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</w:p>
    <w:p w:rsidR="00EA0B97" w:rsidRDefault="00EA0B97" w:rsidP="00EA0B97">
      <w:pPr>
        <w:ind w:left="1365" w:hangingChars="650" w:hanging="136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>
        <w:rPr>
          <w:rFonts w:hint="eastAsia"/>
          <w:sz w:val="21"/>
          <w:szCs w:val="21"/>
        </w:rPr>
        <w:t>非资源类指标</w:t>
      </w:r>
    </w:p>
    <w:p w:rsidR="00EA0B97" w:rsidRDefault="00EA0B97" w:rsidP="00EA0B97">
      <w:pPr>
        <w:ind w:leftChars="572" w:left="1373"/>
        <w:rPr>
          <w:rFonts w:hint="eastAsia"/>
          <w:sz w:val="21"/>
          <w:szCs w:val="21"/>
        </w:rPr>
      </w:pPr>
      <w:r w:rsidRPr="00EA0B97">
        <w:rPr>
          <w:sz w:val="21"/>
          <w:szCs w:val="21"/>
        </w:rPr>
        <w:t xml:space="preserve">select * from cfg_provice_perf t where t.datatype=2 and classCode=1 and </w:t>
      </w:r>
      <w:r w:rsidRPr="00EA0B97">
        <w:rPr>
          <w:sz w:val="21"/>
          <w:szCs w:val="21"/>
        </w:rPr>
        <w:lastRenderedPageBreak/>
        <w:t>vendor='ZY0810' order by id</w:t>
      </w:r>
      <w:r>
        <w:rPr>
          <w:rFonts w:hint="eastAsia"/>
          <w:sz w:val="21"/>
          <w:szCs w:val="21"/>
        </w:rPr>
        <w:t>；</w:t>
      </w:r>
    </w:p>
    <w:p w:rsidR="00EA0B97" w:rsidRDefault="00EA0B97" w:rsidP="00EA0B97">
      <w:pPr>
        <w:ind w:left="1365" w:hangingChars="650" w:hanging="136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 </w:t>
      </w:r>
      <w:r w:rsidRPr="00EA0B97">
        <w:rPr>
          <w:sz w:val="21"/>
          <w:szCs w:val="21"/>
        </w:rPr>
        <w:t>select * from cfg_provice_perf t where t.datatype=2 and classCode=1 and vendor='ZY0804' order by id</w:t>
      </w:r>
      <w:r>
        <w:rPr>
          <w:rFonts w:hint="eastAsia"/>
          <w:sz w:val="21"/>
          <w:szCs w:val="21"/>
        </w:rPr>
        <w:t>；</w:t>
      </w:r>
    </w:p>
    <w:p w:rsidR="00EA0B97" w:rsidRDefault="00EA0B97" w:rsidP="00EA0B97">
      <w:pPr>
        <w:ind w:left="1365" w:hangingChars="650" w:hanging="136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Pr="00EA0B97">
        <w:rPr>
          <w:sz w:val="21"/>
          <w:szCs w:val="21"/>
        </w:rPr>
        <w:t>select * from cfg_provice_perf t where t.datatype=2 and classCode=1 and vendor='ZY0808' order by id</w:t>
      </w:r>
      <w:r>
        <w:rPr>
          <w:rFonts w:hint="eastAsia"/>
          <w:sz w:val="21"/>
          <w:szCs w:val="21"/>
        </w:rPr>
        <w:t>；</w:t>
      </w:r>
    </w:p>
    <w:p w:rsidR="00EA0B97" w:rsidRDefault="00EA0B97" w:rsidP="00EA0B97">
      <w:pPr>
        <w:ind w:left="1365" w:hangingChars="650" w:hanging="136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175A62">
        <w:rPr>
          <w:rFonts w:hint="eastAsia"/>
          <w:sz w:val="21"/>
          <w:szCs w:val="21"/>
        </w:rPr>
        <w:t>资源类指标</w:t>
      </w:r>
    </w:p>
    <w:p w:rsidR="007E3DDE" w:rsidRDefault="007E3DDE" w:rsidP="007E3DDE">
      <w:pPr>
        <w:ind w:left="1365" w:hangingChars="650" w:hanging="136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</w:t>
      </w:r>
      <w:r w:rsidR="00E648C1" w:rsidRPr="00E648C1">
        <w:rPr>
          <w:sz w:val="21"/>
          <w:szCs w:val="21"/>
        </w:rPr>
        <w:t>select * from cfg_province_res t where t.isuser=1 and classCode=1 and vendor='ZY0808' order by id</w:t>
      </w:r>
    </w:p>
    <w:p w:rsidR="004575E6" w:rsidRDefault="004575E6" w:rsidP="004575E6">
      <w:pPr>
        <w:ind w:left="1365" w:hangingChars="650" w:hanging="136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详见“</w:t>
      </w:r>
      <w:r w:rsidR="00ED109B" w:rsidRPr="00ED109B">
        <w:rPr>
          <w:rFonts w:hint="eastAsia"/>
          <w:sz w:val="21"/>
          <w:szCs w:val="21"/>
        </w:rPr>
        <w:t>性能数据</w:t>
      </w:r>
      <w:r w:rsidR="00ED109B" w:rsidRPr="00ED109B">
        <w:rPr>
          <w:rFonts w:hint="eastAsia"/>
          <w:sz w:val="21"/>
          <w:szCs w:val="21"/>
        </w:rPr>
        <w:t>MSC1X</w:t>
      </w:r>
      <w:r w:rsidR="00ED109B" w:rsidRPr="00ED109B">
        <w:rPr>
          <w:rFonts w:hint="eastAsia"/>
          <w:sz w:val="21"/>
          <w:szCs w:val="21"/>
        </w:rPr>
        <w:t>查询</w:t>
      </w:r>
      <w:r w:rsidR="00ED109B" w:rsidRPr="00ED109B">
        <w:rPr>
          <w:rFonts w:hint="eastAsia"/>
          <w:sz w:val="21"/>
          <w:szCs w:val="21"/>
        </w:rPr>
        <w:t>sql.txt</w:t>
      </w:r>
      <w:r>
        <w:rPr>
          <w:rFonts w:hint="eastAsia"/>
          <w:sz w:val="21"/>
          <w:szCs w:val="21"/>
        </w:rPr>
        <w:t>”。</w:t>
      </w:r>
    </w:p>
    <w:p w:rsidR="006965D3" w:rsidRPr="00AA316F" w:rsidRDefault="006965D3" w:rsidP="006965D3">
      <w:pPr>
        <w:ind w:left="1365" w:hangingChars="650" w:hanging="1365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Pr="00AA316F">
        <w:rPr>
          <w:rFonts w:hint="eastAsia"/>
          <w:b/>
          <w:sz w:val="21"/>
          <w:szCs w:val="21"/>
        </w:rPr>
        <w:t xml:space="preserve"> MSC</w:t>
      </w:r>
      <w:r w:rsidRPr="00AA316F">
        <w:rPr>
          <w:rFonts w:hint="eastAsia"/>
          <w:b/>
          <w:sz w:val="21"/>
          <w:szCs w:val="21"/>
        </w:rPr>
        <w:t>级别</w:t>
      </w:r>
      <w:r w:rsidRPr="00AA316F">
        <w:rPr>
          <w:rFonts w:hint="eastAsia"/>
          <w:b/>
          <w:sz w:val="21"/>
          <w:szCs w:val="21"/>
        </w:rPr>
        <w:t>DO</w:t>
      </w:r>
      <w:r w:rsidRPr="00AA316F">
        <w:rPr>
          <w:rFonts w:hint="eastAsia"/>
          <w:b/>
          <w:sz w:val="21"/>
          <w:szCs w:val="21"/>
        </w:rPr>
        <w:t>：</w:t>
      </w:r>
    </w:p>
    <w:p w:rsidR="006965D3" w:rsidRDefault="006965D3" w:rsidP="006965D3">
      <w:pPr>
        <w:ind w:left="1365" w:hangingChars="650" w:hanging="136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</w:p>
    <w:p w:rsidR="00116404" w:rsidRDefault="00116404" w:rsidP="00116404">
      <w:pPr>
        <w:ind w:left="1365" w:hangingChars="650" w:hanging="136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</w:t>
      </w:r>
      <w:r>
        <w:rPr>
          <w:rFonts w:hint="eastAsia"/>
          <w:sz w:val="21"/>
          <w:szCs w:val="21"/>
        </w:rPr>
        <w:t>非资源类指标</w:t>
      </w:r>
    </w:p>
    <w:p w:rsidR="004A7F62" w:rsidRDefault="004A7F62" w:rsidP="004A7F62">
      <w:pPr>
        <w:ind w:left="1575" w:hangingChars="750" w:hanging="157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</w:t>
      </w:r>
      <w:r w:rsidRPr="004A7F62">
        <w:rPr>
          <w:sz w:val="21"/>
          <w:szCs w:val="21"/>
        </w:rPr>
        <w:t>select * from cfg_provice_perf t where t.datatype=2 and classCode=2 and vendor='ZY0810' order by id</w:t>
      </w:r>
      <w:r>
        <w:rPr>
          <w:rFonts w:hint="eastAsia"/>
          <w:sz w:val="21"/>
          <w:szCs w:val="21"/>
        </w:rPr>
        <w:t>；</w:t>
      </w:r>
    </w:p>
    <w:p w:rsidR="004A7F62" w:rsidRDefault="004A7F62" w:rsidP="004A7F62">
      <w:pPr>
        <w:ind w:left="1575" w:hangingChars="750" w:hanging="157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</w:t>
      </w:r>
      <w:r w:rsidRPr="004A7F62">
        <w:rPr>
          <w:sz w:val="21"/>
          <w:szCs w:val="21"/>
        </w:rPr>
        <w:t>select * from cfg_provice_perf t where t.datatype=2 and classCode=2 and vendor='ZY0804' order by id</w:t>
      </w:r>
      <w:r>
        <w:rPr>
          <w:rFonts w:hint="eastAsia"/>
          <w:sz w:val="21"/>
          <w:szCs w:val="21"/>
        </w:rPr>
        <w:t>；</w:t>
      </w:r>
    </w:p>
    <w:p w:rsidR="004A7F62" w:rsidRDefault="004A7F62" w:rsidP="004A7F62">
      <w:pPr>
        <w:ind w:left="1575" w:hangingChars="750" w:hanging="157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</w:t>
      </w:r>
      <w:r w:rsidRPr="004A7F62">
        <w:rPr>
          <w:sz w:val="21"/>
          <w:szCs w:val="21"/>
        </w:rPr>
        <w:t>select * from cfg_provice_perf t where t.datatype=2 and classCode=2 and vendor='ZY0808' order by id</w:t>
      </w:r>
      <w:r w:rsidR="002212D1">
        <w:rPr>
          <w:rFonts w:hint="eastAsia"/>
          <w:sz w:val="21"/>
          <w:szCs w:val="21"/>
        </w:rPr>
        <w:t>；</w:t>
      </w:r>
    </w:p>
    <w:p w:rsidR="003B70D7" w:rsidRDefault="003B70D7" w:rsidP="003B70D7">
      <w:pPr>
        <w:ind w:left="1575" w:hangingChars="750" w:hanging="157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</w:t>
      </w:r>
      <w:r>
        <w:rPr>
          <w:rFonts w:hint="eastAsia"/>
          <w:sz w:val="21"/>
          <w:szCs w:val="21"/>
        </w:rPr>
        <w:t>资源类指标</w:t>
      </w:r>
    </w:p>
    <w:p w:rsidR="00C12C51" w:rsidRDefault="00C12C51" w:rsidP="00C12C51">
      <w:pPr>
        <w:ind w:left="1575" w:hangingChars="750" w:hanging="157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 </w:t>
      </w:r>
      <w:r w:rsidRPr="00C12C51">
        <w:rPr>
          <w:sz w:val="21"/>
          <w:szCs w:val="21"/>
        </w:rPr>
        <w:t>select * from cfg_province_res t where t.isuser=1 and classCode=2 and vendor='ZY0808' order by id</w:t>
      </w:r>
    </w:p>
    <w:p w:rsidR="0085680C" w:rsidRPr="004A7F62" w:rsidRDefault="0085680C" w:rsidP="00AA316F">
      <w:pPr>
        <w:ind w:left="1575" w:hangingChars="750" w:hanging="1575"/>
        <w:rPr>
          <w:rFonts w:hint="eastAsia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详见“</w:t>
      </w:r>
      <w:r w:rsidR="00FC450A" w:rsidRPr="00FC450A">
        <w:rPr>
          <w:rFonts w:hint="eastAsia"/>
          <w:sz w:val="21"/>
          <w:szCs w:val="21"/>
        </w:rPr>
        <w:t>性能数据</w:t>
      </w:r>
      <w:r w:rsidR="00FC450A" w:rsidRPr="00FC450A">
        <w:rPr>
          <w:rFonts w:hint="eastAsia"/>
          <w:sz w:val="21"/>
          <w:szCs w:val="21"/>
        </w:rPr>
        <w:t>MSCDO</w:t>
      </w:r>
      <w:r w:rsidR="00FC450A" w:rsidRPr="00FC450A">
        <w:rPr>
          <w:rFonts w:hint="eastAsia"/>
          <w:sz w:val="21"/>
          <w:szCs w:val="21"/>
        </w:rPr>
        <w:t>查询</w:t>
      </w:r>
      <w:r w:rsidR="00FC450A" w:rsidRPr="00FC450A">
        <w:rPr>
          <w:rFonts w:hint="eastAsia"/>
          <w:sz w:val="21"/>
          <w:szCs w:val="21"/>
        </w:rPr>
        <w:t>sql.txt</w:t>
      </w:r>
      <w:r>
        <w:rPr>
          <w:rFonts w:hint="eastAsia"/>
          <w:sz w:val="21"/>
          <w:szCs w:val="21"/>
        </w:rPr>
        <w:t>”。</w:t>
      </w:r>
    </w:p>
    <w:p w:rsidR="00497BBE" w:rsidRPr="004B47BC" w:rsidRDefault="00497BBE" w:rsidP="00497BBE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="000D3A8C" w:rsidRPr="004B47BC">
        <w:rPr>
          <w:rFonts w:hint="eastAsia"/>
          <w:b/>
        </w:rPr>
        <w:t>CITY</w:t>
      </w:r>
      <w:r w:rsidR="000D3A8C" w:rsidRPr="004B47BC">
        <w:rPr>
          <w:rFonts w:hint="eastAsia"/>
          <w:b/>
        </w:rPr>
        <w:t>级别</w:t>
      </w:r>
      <w:r w:rsidR="000D3A8C" w:rsidRPr="004B47BC">
        <w:rPr>
          <w:rFonts w:hint="eastAsia"/>
          <w:b/>
        </w:rPr>
        <w:t>1X</w:t>
      </w:r>
      <w:r w:rsidR="000D3A8C" w:rsidRPr="004B47BC">
        <w:rPr>
          <w:rFonts w:hint="eastAsia"/>
          <w:b/>
        </w:rPr>
        <w:t>：</w:t>
      </w:r>
    </w:p>
    <w:p w:rsidR="000D3A8C" w:rsidRDefault="000D3A8C" w:rsidP="000D3A8C">
      <w:pPr>
        <w:ind w:firstLine="465"/>
        <w:rPr>
          <w:rFonts w:hint="eastAsia"/>
          <w:sz w:val="21"/>
          <w:szCs w:val="21"/>
        </w:rPr>
      </w:pP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</w:p>
    <w:p w:rsidR="000D3A8C" w:rsidRDefault="000D3A8C" w:rsidP="000D3A8C">
      <w:pPr>
        <w:ind w:firstLine="46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>
        <w:rPr>
          <w:rFonts w:hint="eastAsia"/>
          <w:sz w:val="21"/>
          <w:szCs w:val="21"/>
        </w:rPr>
        <w:t>非资源类指标</w:t>
      </w:r>
    </w:p>
    <w:p w:rsidR="000D3A8C" w:rsidRDefault="000D3A8C" w:rsidP="000D3A8C">
      <w:pPr>
        <w:ind w:leftChars="193" w:left="1513" w:hangingChars="500" w:hanging="10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Pr="000D3A8C">
        <w:rPr>
          <w:sz w:val="21"/>
          <w:szCs w:val="21"/>
        </w:rPr>
        <w:t>select * from cfg_provice_perf t where t.datatype= 2 and classCode=1 and vendor='ZY0000' order by id</w:t>
      </w:r>
      <w:r>
        <w:rPr>
          <w:rFonts w:hint="eastAsia"/>
          <w:sz w:val="21"/>
          <w:szCs w:val="21"/>
        </w:rPr>
        <w:t>；</w:t>
      </w:r>
    </w:p>
    <w:p w:rsidR="000D3A8C" w:rsidRDefault="000D3A8C" w:rsidP="000D3A8C">
      <w:pPr>
        <w:ind w:leftChars="193" w:left="1513" w:hangingChars="500" w:hanging="10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Pr="000D3A8C">
        <w:rPr>
          <w:sz w:val="21"/>
          <w:szCs w:val="21"/>
        </w:rPr>
        <w:t>select * from cfg_provice_perf t where t.datatype=2 and classCode=1 and vendor='ZY0808' order by id</w:t>
      </w:r>
      <w:r>
        <w:rPr>
          <w:rFonts w:hint="eastAsia"/>
          <w:sz w:val="21"/>
          <w:szCs w:val="21"/>
        </w:rPr>
        <w:t>；</w:t>
      </w:r>
    </w:p>
    <w:p w:rsidR="000D3A8C" w:rsidRDefault="000D3A8C" w:rsidP="000D3A8C">
      <w:pPr>
        <w:ind w:leftChars="193" w:left="1513" w:hangingChars="500" w:hanging="10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Pr="000D3A8C">
        <w:rPr>
          <w:sz w:val="21"/>
          <w:szCs w:val="21"/>
        </w:rPr>
        <w:t>select * from cfg_provice_perf t where t.datatype=2 and classCode=1 and vendor='ZY0804' order by id</w:t>
      </w:r>
      <w:r>
        <w:rPr>
          <w:rFonts w:hint="eastAsia"/>
          <w:sz w:val="21"/>
          <w:szCs w:val="21"/>
        </w:rPr>
        <w:t>；</w:t>
      </w:r>
    </w:p>
    <w:p w:rsidR="00C35850" w:rsidRDefault="00C35850" w:rsidP="00C35850">
      <w:pPr>
        <w:ind w:leftChars="193" w:left="1513" w:hangingChars="500" w:hanging="10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Pr="00C35850">
        <w:rPr>
          <w:sz w:val="21"/>
          <w:szCs w:val="21"/>
        </w:rPr>
        <w:t>select * from cfg_provice_perf t where t.datatype=2 and classCode=1 and vendor='ZY0810' order by id</w:t>
      </w:r>
      <w:r w:rsidR="00845D70">
        <w:rPr>
          <w:rFonts w:hint="eastAsia"/>
          <w:sz w:val="21"/>
          <w:szCs w:val="21"/>
        </w:rPr>
        <w:t>；</w:t>
      </w:r>
    </w:p>
    <w:p w:rsidR="00326CED" w:rsidRDefault="00326CED" w:rsidP="00C35850">
      <w:pPr>
        <w:ind w:leftChars="193" w:left="1513" w:hangingChars="500" w:hanging="10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>
        <w:rPr>
          <w:rFonts w:hint="eastAsia"/>
          <w:sz w:val="21"/>
          <w:szCs w:val="21"/>
        </w:rPr>
        <w:t>资源类指标</w:t>
      </w:r>
    </w:p>
    <w:p w:rsidR="00E460D8" w:rsidRPr="00F477B4" w:rsidRDefault="00E460D8" w:rsidP="00C35850">
      <w:pPr>
        <w:ind w:leftChars="193" w:left="1513" w:hangingChars="500" w:hanging="10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</w:t>
      </w:r>
      <w:r w:rsidRPr="00E460D8">
        <w:rPr>
          <w:sz w:val="21"/>
          <w:szCs w:val="21"/>
        </w:rPr>
        <w:t>select * from cfg_province_res t where t.isuser=1 and classCode=1 and vendor='ZY0808' order by id</w:t>
      </w:r>
    </w:p>
    <w:p w:rsidR="00B13910" w:rsidRDefault="00B13910" w:rsidP="00C35850">
      <w:pPr>
        <w:ind w:leftChars="193" w:left="1513" w:hangingChars="500" w:hanging="10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详见“</w:t>
      </w:r>
      <w:r w:rsidR="005F2A75" w:rsidRPr="005F2A75">
        <w:rPr>
          <w:rFonts w:hint="eastAsia"/>
          <w:sz w:val="21"/>
          <w:szCs w:val="21"/>
        </w:rPr>
        <w:t>性能数据</w:t>
      </w:r>
      <w:r w:rsidR="005F2A75" w:rsidRPr="005F2A75">
        <w:rPr>
          <w:rFonts w:hint="eastAsia"/>
          <w:sz w:val="21"/>
          <w:szCs w:val="21"/>
        </w:rPr>
        <w:t>CITY1X</w:t>
      </w:r>
      <w:r w:rsidR="005F2A75" w:rsidRPr="005F2A75">
        <w:rPr>
          <w:rFonts w:hint="eastAsia"/>
          <w:sz w:val="21"/>
          <w:szCs w:val="21"/>
        </w:rPr>
        <w:t>查询</w:t>
      </w:r>
      <w:r w:rsidR="005F2A75" w:rsidRPr="005F2A75">
        <w:rPr>
          <w:rFonts w:hint="eastAsia"/>
          <w:sz w:val="21"/>
          <w:szCs w:val="21"/>
        </w:rPr>
        <w:t>sql.txt</w:t>
      </w:r>
      <w:r>
        <w:rPr>
          <w:rFonts w:hint="eastAsia"/>
          <w:sz w:val="21"/>
          <w:szCs w:val="21"/>
        </w:rPr>
        <w:t>”。</w:t>
      </w:r>
    </w:p>
    <w:p w:rsidR="00B13910" w:rsidRPr="008D1263" w:rsidRDefault="00B13910" w:rsidP="008D1263">
      <w:pPr>
        <w:ind w:leftChars="193" w:left="1517" w:hangingChars="500" w:hanging="1054"/>
        <w:rPr>
          <w:rFonts w:hint="eastAsia"/>
          <w:b/>
          <w:sz w:val="21"/>
          <w:szCs w:val="21"/>
        </w:rPr>
      </w:pPr>
      <w:r w:rsidRPr="008D1263">
        <w:rPr>
          <w:rFonts w:hint="eastAsia"/>
          <w:b/>
          <w:sz w:val="21"/>
          <w:szCs w:val="21"/>
        </w:rPr>
        <w:t>CITY</w:t>
      </w:r>
      <w:r w:rsidRPr="008D1263">
        <w:rPr>
          <w:rFonts w:hint="eastAsia"/>
          <w:b/>
          <w:sz w:val="21"/>
          <w:szCs w:val="21"/>
        </w:rPr>
        <w:t>级别</w:t>
      </w:r>
      <w:r w:rsidRPr="008D1263">
        <w:rPr>
          <w:rFonts w:hint="eastAsia"/>
          <w:b/>
          <w:sz w:val="21"/>
          <w:szCs w:val="21"/>
        </w:rPr>
        <w:t>DO</w:t>
      </w:r>
      <w:r w:rsidRPr="008D1263">
        <w:rPr>
          <w:rFonts w:hint="eastAsia"/>
          <w:b/>
          <w:sz w:val="21"/>
          <w:szCs w:val="21"/>
        </w:rPr>
        <w:t>：</w:t>
      </w:r>
    </w:p>
    <w:p w:rsidR="00174C64" w:rsidRDefault="00174C64" w:rsidP="00174C64">
      <w:pPr>
        <w:ind w:firstLine="46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 w:rsidRPr="000E428D">
        <w:rPr>
          <w:rFonts w:hint="eastAsia"/>
          <w:sz w:val="21"/>
          <w:szCs w:val="21"/>
        </w:rPr>
        <w:t>公式配置</w:t>
      </w:r>
      <w:r>
        <w:rPr>
          <w:rFonts w:hint="eastAsia"/>
          <w:sz w:val="21"/>
          <w:szCs w:val="21"/>
        </w:rPr>
        <w:t>：</w:t>
      </w:r>
    </w:p>
    <w:p w:rsidR="00B843FA" w:rsidRDefault="00B843FA" w:rsidP="00174C64">
      <w:pPr>
        <w:ind w:firstLine="465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>
        <w:rPr>
          <w:rFonts w:hint="eastAsia"/>
          <w:sz w:val="21"/>
          <w:szCs w:val="21"/>
        </w:rPr>
        <w:t>非资源类指标</w:t>
      </w:r>
    </w:p>
    <w:p w:rsidR="00B843FA" w:rsidRDefault="00B843FA" w:rsidP="00B843FA">
      <w:pPr>
        <w:ind w:leftChars="193" w:left="1723" w:hangingChars="600" w:hanging="12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 w:rsidRPr="00B843FA">
        <w:rPr>
          <w:sz w:val="21"/>
          <w:szCs w:val="21"/>
        </w:rPr>
        <w:t>select * from cfg_provice_perf t where t.datatype= 2 and classCode=2 and vendor='ZY0000' order by id</w:t>
      </w:r>
      <w:r>
        <w:rPr>
          <w:rFonts w:hint="eastAsia"/>
          <w:sz w:val="21"/>
          <w:szCs w:val="21"/>
        </w:rPr>
        <w:t>；</w:t>
      </w:r>
    </w:p>
    <w:p w:rsidR="00B1535A" w:rsidRDefault="00B1535A" w:rsidP="00B843FA">
      <w:pPr>
        <w:ind w:leftChars="193" w:left="1723" w:hangingChars="600" w:hanging="12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 w:rsidRPr="00B1535A">
        <w:rPr>
          <w:sz w:val="21"/>
          <w:szCs w:val="21"/>
        </w:rPr>
        <w:t>select * from cfg_provice_perf t where t.datatype=2 and classCode=2 and vendor='ZY0808' order by id</w:t>
      </w:r>
      <w:r w:rsidR="00C52CF0">
        <w:rPr>
          <w:rFonts w:hint="eastAsia"/>
          <w:sz w:val="21"/>
          <w:szCs w:val="21"/>
        </w:rPr>
        <w:t>；</w:t>
      </w:r>
    </w:p>
    <w:p w:rsidR="00C52CF0" w:rsidRDefault="00C52CF0" w:rsidP="00B843FA">
      <w:pPr>
        <w:ind w:leftChars="193" w:left="1723" w:hangingChars="600" w:hanging="12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 w:rsidRPr="00C52CF0">
        <w:rPr>
          <w:sz w:val="21"/>
          <w:szCs w:val="21"/>
        </w:rPr>
        <w:t>select * from cfg_provice_perf t where t.datatype=2 and classCode=2 and vendor='ZY0804' order by id</w:t>
      </w:r>
      <w:r w:rsidR="00167C42">
        <w:rPr>
          <w:rFonts w:hint="eastAsia"/>
          <w:sz w:val="21"/>
          <w:szCs w:val="21"/>
        </w:rPr>
        <w:t>；</w:t>
      </w:r>
    </w:p>
    <w:p w:rsidR="00AA0B02" w:rsidRDefault="00AA0B02" w:rsidP="00B843FA">
      <w:pPr>
        <w:ind w:leftChars="193" w:left="1723" w:hangingChars="600" w:hanging="12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 w:rsidRPr="00AA0B02">
        <w:rPr>
          <w:sz w:val="21"/>
          <w:szCs w:val="21"/>
        </w:rPr>
        <w:t>select * from cfg_provice_perf t where t.datatype=2 and classCode=2 and vendor='ZY0810' order by id</w:t>
      </w:r>
      <w:r w:rsidR="000C1588">
        <w:rPr>
          <w:rFonts w:hint="eastAsia"/>
          <w:sz w:val="21"/>
          <w:szCs w:val="21"/>
        </w:rPr>
        <w:t>；</w:t>
      </w:r>
    </w:p>
    <w:p w:rsidR="002A6B62" w:rsidRDefault="002A6B62" w:rsidP="00B843FA">
      <w:pPr>
        <w:ind w:leftChars="193" w:left="1723" w:hangingChars="600" w:hanging="12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>
        <w:rPr>
          <w:rFonts w:hint="eastAsia"/>
          <w:sz w:val="21"/>
          <w:szCs w:val="21"/>
        </w:rPr>
        <w:t>资源类指标</w:t>
      </w:r>
    </w:p>
    <w:p w:rsidR="002A6B62" w:rsidRPr="00C52CF0" w:rsidRDefault="002A6B62" w:rsidP="00B843FA">
      <w:pPr>
        <w:ind w:leftChars="193" w:left="1723" w:hangingChars="600" w:hanging="12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</w:t>
      </w:r>
      <w:r w:rsidRPr="002A6B62">
        <w:rPr>
          <w:sz w:val="21"/>
          <w:szCs w:val="21"/>
        </w:rPr>
        <w:t>select * from cfg_province_res t where t.isuser=1 and classCode=2 and vendor='ZY0808' order by id</w:t>
      </w:r>
      <w:r w:rsidR="00624C6C">
        <w:rPr>
          <w:rFonts w:hint="eastAsia"/>
          <w:sz w:val="21"/>
          <w:szCs w:val="21"/>
        </w:rPr>
        <w:t>；</w:t>
      </w:r>
    </w:p>
    <w:p w:rsidR="00B13910" w:rsidRPr="00577738" w:rsidRDefault="00624C6C" w:rsidP="00577738">
      <w:pPr>
        <w:ind w:leftChars="193" w:left="1513" w:hangingChars="500" w:hanging="105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查询</w:t>
      </w:r>
      <w:r>
        <w:rPr>
          <w:rFonts w:hint="eastAsia"/>
          <w:sz w:val="21"/>
          <w:szCs w:val="21"/>
        </w:rPr>
        <w:t>sql</w:t>
      </w:r>
      <w:r>
        <w:rPr>
          <w:rFonts w:hint="eastAsia"/>
          <w:sz w:val="21"/>
          <w:szCs w:val="21"/>
        </w:rPr>
        <w:t>详见“</w:t>
      </w:r>
      <w:r w:rsidR="002B5EDF" w:rsidRPr="002B5EDF">
        <w:rPr>
          <w:rFonts w:hint="eastAsia"/>
          <w:sz w:val="21"/>
          <w:szCs w:val="21"/>
        </w:rPr>
        <w:t>性能数据</w:t>
      </w:r>
      <w:r w:rsidR="002B5EDF" w:rsidRPr="002B5EDF">
        <w:rPr>
          <w:rFonts w:hint="eastAsia"/>
          <w:sz w:val="21"/>
          <w:szCs w:val="21"/>
        </w:rPr>
        <w:t>CITYDO</w:t>
      </w:r>
      <w:r w:rsidR="002B5EDF" w:rsidRPr="002B5EDF">
        <w:rPr>
          <w:rFonts w:hint="eastAsia"/>
          <w:sz w:val="21"/>
          <w:szCs w:val="21"/>
        </w:rPr>
        <w:t>查询</w:t>
      </w:r>
      <w:r w:rsidR="002B5EDF" w:rsidRPr="002B5EDF">
        <w:rPr>
          <w:rFonts w:hint="eastAsia"/>
          <w:sz w:val="21"/>
          <w:szCs w:val="21"/>
        </w:rPr>
        <w:t>sql.txt</w:t>
      </w:r>
      <w:r>
        <w:rPr>
          <w:rFonts w:hint="eastAsia"/>
          <w:sz w:val="21"/>
          <w:szCs w:val="21"/>
        </w:rPr>
        <w:t>”。</w:t>
      </w:r>
      <w:r w:rsidR="00B13910">
        <w:rPr>
          <w:rFonts w:hint="eastAsia"/>
          <w:sz w:val="21"/>
          <w:szCs w:val="21"/>
        </w:rPr>
        <w:t xml:space="preserve"> </w:t>
      </w:r>
    </w:p>
    <w:p w:rsidR="007C0E90" w:rsidRDefault="009B47CA" w:rsidP="007C0E90">
      <w:pPr>
        <w:pStyle w:val="3"/>
        <w:rPr>
          <w:rFonts w:hint="eastAsia"/>
        </w:rPr>
      </w:pPr>
      <w:bookmarkStart w:id="9" w:name="_Toc293672626"/>
      <w:r>
        <w:rPr>
          <w:rFonts w:hint="eastAsia"/>
        </w:rPr>
        <w:t>话单</w:t>
      </w:r>
      <w:r w:rsidR="007C0E90">
        <w:rPr>
          <w:rFonts w:hint="eastAsia"/>
        </w:rPr>
        <w:t>数据</w:t>
      </w:r>
      <w:bookmarkEnd w:id="9"/>
    </w:p>
    <w:p w:rsidR="00B609EE" w:rsidRPr="00172ECA" w:rsidRDefault="00B609EE" w:rsidP="00B609EE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172ECA">
        <w:rPr>
          <w:rFonts w:hint="eastAsia"/>
          <w:b/>
        </w:rPr>
        <w:t>栅格数据：</w:t>
      </w:r>
    </w:p>
    <w:p w:rsidR="002A1CAC" w:rsidRDefault="002A1CAC" w:rsidP="002A1CAC">
      <w:pPr>
        <w:ind w:left="600" w:hangingChars="250" w:hanging="60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按照地市区分，每个地市分别上报早忙时</w:t>
      </w:r>
      <w:r>
        <w:rPr>
          <w:rFonts w:hint="eastAsia"/>
        </w:rPr>
        <w:t>1X</w:t>
      </w:r>
      <w:r>
        <w:rPr>
          <w:rFonts w:hint="eastAsia"/>
        </w:rPr>
        <w:t>，早忙时</w:t>
      </w:r>
      <w:r>
        <w:rPr>
          <w:rFonts w:hint="eastAsia"/>
        </w:rPr>
        <w:t>DO</w:t>
      </w:r>
      <w:r>
        <w:rPr>
          <w:rFonts w:hint="eastAsia"/>
        </w:rPr>
        <w:t>，晚忙时</w:t>
      </w:r>
      <w:r>
        <w:rPr>
          <w:rFonts w:hint="eastAsia"/>
        </w:rPr>
        <w:t>1X</w:t>
      </w:r>
      <w:r>
        <w:rPr>
          <w:rFonts w:hint="eastAsia"/>
        </w:rPr>
        <w:t>，晚忙时</w:t>
      </w:r>
      <w:r>
        <w:rPr>
          <w:rFonts w:hint="eastAsia"/>
        </w:rPr>
        <w:t>DO4</w:t>
      </w:r>
      <w:r>
        <w:rPr>
          <w:rFonts w:hint="eastAsia"/>
        </w:rPr>
        <w:t>个文件，无配置数据</w:t>
      </w:r>
      <w:r w:rsidR="00DD1DC0">
        <w:rPr>
          <w:rFonts w:hint="eastAsia"/>
        </w:rPr>
        <w:t>。</w:t>
      </w:r>
    </w:p>
    <w:p w:rsidR="00DD1DC0" w:rsidRDefault="00DD1DC0" w:rsidP="002A1CAC">
      <w:pPr>
        <w:ind w:left="600" w:hangingChars="250" w:hanging="60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查询</w:t>
      </w:r>
      <w:r>
        <w:rPr>
          <w:rFonts w:hint="eastAsia"/>
        </w:rPr>
        <w:t>sql</w:t>
      </w:r>
      <w:r>
        <w:rPr>
          <w:rFonts w:hint="eastAsia"/>
        </w:rPr>
        <w:t>详见“</w:t>
      </w:r>
      <w:r w:rsidR="00F61F13" w:rsidRPr="00F61F13">
        <w:rPr>
          <w:rFonts w:hint="eastAsia"/>
        </w:rPr>
        <w:t>话单数据查询</w:t>
      </w:r>
      <w:r w:rsidR="00F61F13" w:rsidRPr="00F61F13">
        <w:rPr>
          <w:rFonts w:hint="eastAsia"/>
        </w:rPr>
        <w:t>sql.txt</w:t>
      </w:r>
      <w:r>
        <w:rPr>
          <w:rFonts w:hint="eastAsia"/>
        </w:rPr>
        <w:t>”。</w:t>
      </w:r>
      <w:r w:rsidR="009A70FD">
        <w:rPr>
          <w:rFonts w:hint="eastAsia"/>
        </w:rPr>
        <w:t>上报程序对原始数据做处理，处理之后</w:t>
      </w:r>
      <w:r w:rsidR="00EA6284">
        <w:rPr>
          <w:rFonts w:hint="eastAsia"/>
        </w:rPr>
        <w:t>的</w:t>
      </w:r>
      <w:r w:rsidR="009A70FD">
        <w:rPr>
          <w:rFonts w:hint="eastAsia"/>
        </w:rPr>
        <w:t>才是上报文件</w:t>
      </w:r>
    </w:p>
    <w:p w:rsidR="00B609EE" w:rsidRPr="00172ECA" w:rsidRDefault="00B609EE" w:rsidP="00B609EE">
      <w:pPr>
        <w:rPr>
          <w:rFonts w:hint="eastAsia"/>
          <w:b/>
        </w:rPr>
      </w:pPr>
      <w:r>
        <w:rPr>
          <w:rFonts w:hint="eastAsia"/>
        </w:rPr>
        <w:t xml:space="preserve">   </w:t>
      </w:r>
      <w:r w:rsidRPr="00172ECA">
        <w:rPr>
          <w:rFonts w:hint="eastAsia"/>
          <w:b/>
        </w:rPr>
        <w:t>VIP</w:t>
      </w:r>
      <w:r w:rsidRPr="00172ECA">
        <w:rPr>
          <w:rFonts w:hint="eastAsia"/>
          <w:b/>
        </w:rPr>
        <w:t>栅格数据：</w:t>
      </w:r>
    </w:p>
    <w:p w:rsidR="00230AF4" w:rsidRDefault="00230AF4" w:rsidP="00230AF4">
      <w:pPr>
        <w:ind w:left="600" w:hangingChars="250" w:hanging="60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按照地市区分，每个地市分别上报</w:t>
      </w:r>
      <w:r w:rsidR="00E7599C">
        <w:rPr>
          <w:rFonts w:hint="eastAsia"/>
        </w:rPr>
        <w:t>VIP</w:t>
      </w:r>
      <w:r>
        <w:rPr>
          <w:rFonts w:hint="eastAsia"/>
        </w:rPr>
        <w:t>早忙时</w:t>
      </w:r>
      <w:r>
        <w:rPr>
          <w:rFonts w:hint="eastAsia"/>
        </w:rPr>
        <w:t>1X</w:t>
      </w:r>
      <w:r>
        <w:rPr>
          <w:rFonts w:hint="eastAsia"/>
        </w:rPr>
        <w:t>，</w:t>
      </w:r>
      <w:r w:rsidR="00A40E65">
        <w:rPr>
          <w:rFonts w:hint="eastAsia"/>
        </w:rPr>
        <w:t>VIP</w:t>
      </w:r>
      <w:r>
        <w:rPr>
          <w:rFonts w:hint="eastAsia"/>
        </w:rPr>
        <w:t>早忙时</w:t>
      </w:r>
      <w:r>
        <w:rPr>
          <w:rFonts w:hint="eastAsia"/>
        </w:rPr>
        <w:t>DO</w:t>
      </w:r>
      <w:r>
        <w:rPr>
          <w:rFonts w:hint="eastAsia"/>
        </w:rPr>
        <w:t>，</w:t>
      </w:r>
      <w:r w:rsidR="00A40E65">
        <w:rPr>
          <w:rFonts w:hint="eastAsia"/>
        </w:rPr>
        <w:t>VIP</w:t>
      </w:r>
      <w:r>
        <w:rPr>
          <w:rFonts w:hint="eastAsia"/>
        </w:rPr>
        <w:t>晚忙时</w:t>
      </w:r>
      <w:r>
        <w:rPr>
          <w:rFonts w:hint="eastAsia"/>
        </w:rPr>
        <w:t>1X</w:t>
      </w:r>
      <w:r>
        <w:rPr>
          <w:rFonts w:hint="eastAsia"/>
        </w:rPr>
        <w:t>，</w:t>
      </w:r>
      <w:r w:rsidR="00A40E65">
        <w:rPr>
          <w:rFonts w:hint="eastAsia"/>
        </w:rPr>
        <w:t>VIP</w:t>
      </w:r>
      <w:r>
        <w:rPr>
          <w:rFonts w:hint="eastAsia"/>
        </w:rPr>
        <w:t>晚忙时</w:t>
      </w:r>
      <w:r>
        <w:rPr>
          <w:rFonts w:hint="eastAsia"/>
        </w:rPr>
        <w:t>DO4</w:t>
      </w:r>
      <w:r>
        <w:rPr>
          <w:rFonts w:hint="eastAsia"/>
        </w:rPr>
        <w:t>个文件，无配置数据。</w:t>
      </w:r>
    </w:p>
    <w:p w:rsidR="00230AF4" w:rsidRPr="00230AF4" w:rsidRDefault="00230AF4" w:rsidP="00716E4A">
      <w:pPr>
        <w:ind w:left="600" w:hangingChars="250" w:hanging="60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查询</w:t>
      </w:r>
      <w:r>
        <w:rPr>
          <w:rFonts w:hint="eastAsia"/>
        </w:rPr>
        <w:t>sql</w:t>
      </w:r>
      <w:r>
        <w:rPr>
          <w:rFonts w:hint="eastAsia"/>
        </w:rPr>
        <w:t>详见“</w:t>
      </w:r>
      <w:r w:rsidR="00F61F13" w:rsidRPr="00F61F13">
        <w:rPr>
          <w:rFonts w:hint="eastAsia"/>
        </w:rPr>
        <w:t>话单数据查询</w:t>
      </w:r>
      <w:r w:rsidR="00F61F13" w:rsidRPr="00F61F13">
        <w:rPr>
          <w:rFonts w:hint="eastAsia"/>
        </w:rPr>
        <w:t>sql.txt</w:t>
      </w:r>
      <w:r>
        <w:rPr>
          <w:rFonts w:hint="eastAsia"/>
        </w:rPr>
        <w:t>”。上报程序对原始数据做处理，处理之后的才是上报文件</w:t>
      </w:r>
    </w:p>
    <w:p w:rsidR="004338ED" w:rsidRDefault="004338ED" w:rsidP="004338ED">
      <w:pPr>
        <w:pStyle w:val="3"/>
        <w:rPr>
          <w:rFonts w:hint="eastAsia"/>
        </w:rPr>
      </w:pPr>
      <w:bookmarkStart w:id="10" w:name="_Toc293672627"/>
      <w:r>
        <w:rPr>
          <w:rFonts w:hint="eastAsia"/>
        </w:rPr>
        <w:t>其它数据</w:t>
      </w:r>
      <w:bookmarkEnd w:id="10"/>
    </w:p>
    <w:p w:rsidR="0080266F" w:rsidRPr="00AD20D0" w:rsidRDefault="0022190F" w:rsidP="00497BBE">
      <w:pPr>
        <w:pStyle w:val="Paragraph3"/>
        <w:spacing w:line="320" w:lineRule="exact"/>
        <w:ind w:firstLine="0"/>
        <w:rPr>
          <w:rFonts w:hint="eastAsia"/>
          <w:b/>
        </w:rPr>
      </w:pPr>
      <w:r>
        <w:rPr>
          <w:rFonts w:hint="eastAsia"/>
        </w:rPr>
        <w:t xml:space="preserve">   </w:t>
      </w:r>
      <w:r w:rsidRPr="00AD20D0">
        <w:rPr>
          <w:rFonts w:hint="eastAsia"/>
          <w:b/>
        </w:rPr>
        <w:t>客户投诉统计数据</w:t>
      </w:r>
      <w:r w:rsidRPr="00AD20D0">
        <w:rPr>
          <w:rFonts w:hint="eastAsia"/>
          <w:b/>
        </w:rPr>
        <w:t>1X</w:t>
      </w:r>
      <w:r w:rsidRPr="00AD20D0">
        <w:rPr>
          <w:rFonts w:hint="eastAsia"/>
          <w:b/>
        </w:rPr>
        <w:t>：</w:t>
      </w:r>
    </w:p>
    <w:p w:rsidR="0022190F" w:rsidRDefault="0022190F" w:rsidP="00497BBE">
      <w:pPr>
        <w:pStyle w:val="Paragraph3"/>
        <w:spacing w:line="320" w:lineRule="exact"/>
        <w:ind w:firstLine="0"/>
        <w:rPr>
          <w:rFonts w:hint="eastAsia"/>
          <w:szCs w:val="21"/>
        </w:rPr>
      </w:pPr>
      <w:r>
        <w:rPr>
          <w:rFonts w:hint="eastAsia"/>
        </w:rPr>
        <w:t xml:space="preserve">     </w:t>
      </w:r>
      <w:r w:rsidRPr="000E428D">
        <w:rPr>
          <w:rFonts w:hint="eastAsia"/>
          <w:szCs w:val="21"/>
        </w:rPr>
        <w:t>公式配置</w:t>
      </w:r>
      <w:r>
        <w:rPr>
          <w:rFonts w:hint="eastAsia"/>
          <w:szCs w:val="21"/>
        </w:rPr>
        <w:t>：</w:t>
      </w:r>
      <w:r w:rsidRPr="0022190F">
        <w:rPr>
          <w:szCs w:val="21"/>
        </w:rPr>
        <w:t>select * from cfg_provice_perf t where t.datatype= 11 order by id</w:t>
      </w:r>
      <w:r w:rsidR="00D13966">
        <w:rPr>
          <w:rFonts w:hint="eastAsia"/>
          <w:szCs w:val="21"/>
        </w:rPr>
        <w:t>；</w:t>
      </w:r>
    </w:p>
    <w:p w:rsidR="00D13966" w:rsidRDefault="00D13966" w:rsidP="00497BBE">
      <w:pPr>
        <w:pStyle w:val="Paragraph3"/>
        <w:spacing w:line="320" w:lineRule="exact"/>
        <w:ind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详见“</w:t>
      </w:r>
      <w:r w:rsidR="0028346D" w:rsidRPr="0028346D">
        <w:rPr>
          <w:rFonts w:hint="eastAsia"/>
          <w:szCs w:val="21"/>
        </w:rPr>
        <w:t>其它数据查询</w:t>
      </w:r>
      <w:r w:rsidR="0028346D" w:rsidRPr="0028346D">
        <w:rPr>
          <w:rFonts w:hint="eastAsia"/>
          <w:szCs w:val="21"/>
        </w:rPr>
        <w:t>sql.txt</w:t>
      </w:r>
      <w:r>
        <w:rPr>
          <w:rFonts w:hint="eastAsia"/>
          <w:szCs w:val="21"/>
        </w:rPr>
        <w:t>”。</w:t>
      </w:r>
    </w:p>
    <w:p w:rsidR="00916CC8" w:rsidRPr="00F77356" w:rsidRDefault="00916CC8" w:rsidP="00497BBE">
      <w:pPr>
        <w:pStyle w:val="Paragraph3"/>
        <w:spacing w:line="320" w:lineRule="exact"/>
        <w:ind w:firstLine="0"/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   </w:t>
      </w:r>
      <w:r w:rsidRPr="00F77356">
        <w:rPr>
          <w:rFonts w:hint="eastAsia"/>
          <w:b/>
          <w:szCs w:val="21"/>
        </w:rPr>
        <w:t>客户投诉统计数据</w:t>
      </w:r>
      <w:r w:rsidRPr="00F77356">
        <w:rPr>
          <w:rFonts w:hint="eastAsia"/>
          <w:b/>
          <w:szCs w:val="21"/>
        </w:rPr>
        <w:t>DO</w:t>
      </w:r>
      <w:r w:rsidRPr="00F77356">
        <w:rPr>
          <w:rFonts w:hint="eastAsia"/>
          <w:b/>
          <w:szCs w:val="21"/>
        </w:rPr>
        <w:t>：</w:t>
      </w:r>
    </w:p>
    <w:p w:rsidR="00916CC8" w:rsidRDefault="00916CC8" w:rsidP="00916CC8">
      <w:pPr>
        <w:pStyle w:val="Paragraph3"/>
        <w:spacing w:line="320" w:lineRule="exact"/>
        <w:ind w:firstLine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     </w:t>
      </w:r>
      <w:r w:rsidRPr="000E428D">
        <w:rPr>
          <w:rFonts w:hint="eastAsia"/>
          <w:szCs w:val="21"/>
        </w:rPr>
        <w:t>公式配置</w:t>
      </w:r>
      <w:r>
        <w:rPr>
          <w:rFonts w:hint="eastAsia"/>
          <w:szCs w:val="21"/>
        </w:rPr>
        <w:t>：</w:t>
      </w:r>
      <w:r w:rsidRPr="0022190F">
        <w:rPr>
          <w:szCs w:val="21"/>
        </w:rPr>
        <w:t>select * from cfg_provice_perf t where t.datatype= 11 order by id</w:t>
      </w:r>
      <w:r>
        <w:rPr>
          <w:rFonts w:hint="eastAsia"/>
          <w:szCs w:val="21"/>
        </w:rPr>
        <w:t>；</w:t>
      </w:r>
    </w:p>
    <w:p w:rsidR="00916CC8" w:rsidRPr="00D13966" w:rsidRDefault="00916CC8" w:rsidP="00916CC8">
      <w:pPr>
        <w:pStyle w:val="Paragraph3"/>
        <w:spacing w:line="320" w:lineRule="exact"/>
        <w:ind w:firstLine="0"/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详见“</w:t>
      </w:r>
      <w:r w:rsidRPr="0028346D">
        <w:rPr>
          <w:rFonts w:hint="eastAsia"/>
          <w:szCs w:val="21"/>
        </w:rPr>
        <w:t>其它数据查询</w:t>
      </w:r>
      <w:r w:rsidRPr="0028346D">
        <w:rPr>
          <w:rFonts w:hint="eastAsia"/>
          <w:szCs w:val="21"/>
        </w:rPr>
        <w:t>sql.txt</w:t>
      </w:r>
      <w:r>
        <w:rPr>
          <w:rFonts w:hint="eastAsia"/>
          <w:szCs w:val="21"/>
        </w:rPr>
        <w:t>”。</w:t>
      </w:r>
    </w:p>
    <w:p w:rsidR="00916CC8" w:rsidRPr="00804129" w:rsidRDefault="00BE2B3A" w:rsidP="00497BBE">
      <w:pPr>
        <w:pStyle w:val="Paragraph3"/>
        <w:spacing w:line="320" w:lineRule="exact"/>
        <w:ind w:firstLine="0"/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   </w:t>
      </w:r>
      <w:r w:rsidRPr="00804129">
        <w:rPr>
          <w:rFonts w:hint="eastAsia"/>
          <w:b/>
          <w:szCs w:val="21"/>
        </w:rPr>
        <w:t>测评信息</w:t>
      </w:r>
      <w:r w:rsidR="00AA320C" w:rsidRPr="00804129">
        <w:rPr>
          <w:rFonts w:hint="eastAsia"/>
          <w:b/>
          <w:szCs w:val="21"/>
        </w:rPr>
        <w:t>：</w:t>
      </w:r>
    </w:p>
    <w:p w:rsidR="00B74EC2" w:rsidRDefault="00AA320C" w:rsidP="00497BBE">
      <w:pPr>
        <w:pStyle w:val="Paragraph3"/>
        <w:spacing w:line="320" w:lineRule="exact"/>
        <w:ind w:firstLine="0"/>
        <w:rPr>
          <w:rFonts w:hint="eastAsia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公式配置：</w:t>
      </w:r>
    </w:p>
    <w:p w:rsidR="00AA320C" w:rsidRDefault="00B74EC2" w:rsidP="00B74EC2">
      <w:pPr>
        <w:pStyle w:val="Paragraph3"/>
        <w:spacing w:line="320" w:lineRule="exact"/>
        <w:ind w:firstLineChars="400" w:firstLine="840"/>
        <w:rPr>
          <w:rFonts w:hint="eastAsia"/>
          <w:szCs w:val="21"/>
        </w:rPr>
      </w:pPr>
      <w:r w:rsidRPr="00B74EC2">
        <w:rPr>
          <w:szCs w:val="21"/>
        </w:rPr>
        <w:t>select * from cfg_provice_perf t where t.datatype= 10 and classCode=1  order by id</w:t>
      </w:r>
      <w:r>
        <w:rPr>
          <w:rFonts w:hint="eastAsia"/>
          <w:szCs w:val="21"/>
        </w:rPr>
        <w:t>；</w:t>
      </w:r>
    </w:p>
    <w:p w:rsidR="00B74EC2" w:rsidRDefault="00B74EC2" w:rsidP="00B74EC2">
      <w:pPr>
        <w:pStyle w:val="Paragraph3"/>
        <w:spacing w:line="320" w:lineRule="exact"/>
        <w:ind w:firstLineChars="400" w:firstLine="840"/>
        <w:rPr>
          <w:rFonts w:hint="eastAsia"/>
          <w:szCs w:val="21"/>
        </w:rPr>
      </w:pPr>
      <w:r w:rsidRPr="00B74EC2">
        <w:rPr>
          <w:szCs w:val="21"/>
        </w:rPr>
        <w:t>select * from cfg_provice_perf t where t.datatype= 10 and classCode=2  order by id</w:t>
      </w:r>
      <w:r w:rsidR="00A35D70">
        <w:rPr>
          <w:rFonts w:hint="eastAsia"/>
          <w:szCs w:val="21"/>
        </w:rPr>
        <w:t>；</w:t>
      </w:r>
    </w:p>
    <w:p w:rsidR="00A35D70" w:rsidRPr="00A35D70" w:rsidRDefault="00A35D70" w:rsidP="00B74EC2">
      <w:pPr>
        <w:pStyle w:val="Paragraph3"/>
        <w:spacing w:line="320" w:lineRule="exact"/>
        <w:ind w:firstLineChars="400" w:firstLine="840"/>
        <w:rPr>
          <w:rFonts w:hint="eastAsia"/>
          <w:szCs w:val="21"/>
        </w:rPr>
      </w:pPr>
      <w:r w:rsidRPr="00A35D70">
        <w:rPr>
          <w:szCs w:val="21"/>
        </w:rPr>
        <w:t>select * from cfg_provice_perf t where t.datatype= 10 and classCode=3  order by id</w:t>
      </w:r>
      <w:r w:rsidR="00965E57">
        <w:rPr>
          <w:rFonts w:hint="eastAsia"/>
          <w:szCs w:val="21"/>
        </w:rPr>
        <w:t>；</w:t>
      </w:r>
    </w:p>
    <w:p w:rsidR="0019753A" w:rsidRPr="00D13966" w:rsidRDefault="00916CC8" w:rsidP="0019753A">
      <w:pPr>
        <w:pStyle w:val="Paragraph3"/>
        <w:spacing w:line="320" w:lineRule="exact"/>
        <w:ind w:firstLine="0"/>
      </w:pPr>
      <w:r>
        <w:rPr>
          <w:rFonts w:hint="eastAsia"/>
          <w:szCs w:val="21"/>
        </w:rPr>
        <w:t xml:space="preserve"> </w:t>
      </w:r>
      <w:r w:rsidR="0019753A">
        <w:rPr>
          <w:rFonts w:hint="eastAsia"/>
          <w:szCs w:val="21"/>
        </w:rPr>
        <w:t xml:space="preserve">   </w:t>
      </w:r>
      <w:r w:rsidR="0019753A">
        <w:rPr>
          <w:rFonts w:hint="eastAsia"/>
          <w:szCs w:val="21"/>
        </w:rPr>
        <w:t>查询</w:t>
      </w:r>
      <w:r w:rsidR="0019753A">
        <w:rPr>
          <w:rFonts w:hint="eastAsia"/>
          <w:szCs w:val="21"/>
        </w:rPr>
        <w:t>sql</w:t>
      </w:r>
      <w:r w:rsidR="0019753A">
        <w:rPr>
          <w:rFonts w:hint="eastAsia"/>
          <w:szCs w:val="21"/>
        </w:rPr>
        <w:t>详见“</w:t>
      </w:r>
      <w:r w:rsidR="0019753A" w:rsidRPr="0028346D">
        <w:rPr>
          <w:rFonts w:hint="eastAsia"/>
          <w:szCs w:val="21"/>
        </w:rPr>
        <w:t>其它数据查询</w:t>
      </w:r>
      <w:r w:rsidR="0019753A" w:rsidRPr="0028346D">
        <w:rPr>
          <w:rFonts w:hint="eastAsia"/>
          <w:szCs w:val="21"/>
        </w:rPr>
        <w:t>sql.txt</w:t>
      </w:r>
      <w:r w:rsidR="0019753A">
        <w:rPr>
          <w:rFonts w:hint="eastAsia"/>
          <w:szCs w:val="21"/>
        </w:rPr>
        <w:t>”。</w:t>
      </w:r>
    </w:p>
    <w:p w:rsidR="00916CC8" w:rsidRPr="00E40F9F" w:rsidRDefault="00035F4B" w:rsidP="00497BBE">
      <w:pPr>
        <w:pStyle w:val="Paragraph3"/>
        <w:spacing w:line="320" w:lineRule="exact"/>
        <w:ind w:firstLine="0"/>
        <w:rPr>
          <w:rFonts w:hint="eastAsia"/>
          <w:b/>
        </w:rPr>
      </w:pPr>
      <w:r>
        <w:rPr>
          <w:rFonts w:hint="eastAsia"/>
        </w:rPr>
        <w:t xml:space="preserve">  </w:t>
      </w:r>
      <w:r w:rsidRPr="00E40F9F">
        <w:rPr>
          <w:rFonts w:hint="eastAsia"/>
          <w:b/>
        </w:rPr>
        <w:t>平台使用情况数据：</w:t>
      </w:r>
    </w:p>
    <w:p w:rsidR="00035F4B" w:rsidRDefault="00035F4B" w:rsidP="00070998">
      <w:pPr>
        <w:pStyle w:val="Paragraph3"/>
        <w:spacing w:line="32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详见“</w:t>
      </w:r>
      <w:r w:rsidRPr="0028346D">
        <w:rPr>
          <w:rFonts w:hint="eastAsia"/>
          <w:szCs w:val="21"/>
        </w:rPr>
        <w:t>其它数据查询</w:t>
      </w:r>
      <w:r w:rsidRPr="0028346D">
        <w:rPr>
          <w:rFonts w:hint="eastAsia"/>
          <w:szCs w:val="21"/>
        </w:rPr>
        <w:t>sql.txt</w:t>
      </w:r>
      <w:r>
        <w:rPr>
          <w:rFonts w:hint="eastAsia"/>
          <w:szCs w:val="21"/>
        </w:rPr>
        <w:t>”。</w:t>
      </w:r>
    </w:p>
    <w:p w:rsidR="00070998" w:rsidRPr="00447E21" w:rsidRDefault="00070998" w:rsidP="00070998">
      <w:pPr>
        <w:pStyle w:val="Paragraph3"/>
        <w:spacing w:line="320" w:lineRule="exact"/>
        <w:ind w:firstLine="0"/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  </w:t>
      </w:r>
      <w:r w:rsidRPr="00447E21">
        <w:rPr>
          <w:rFonts w:hint="eastAsia"/>
          <w:b/>
          <w:szCs w:val="21"/>
        </w:rPr>
        <w:t>省际边界参数数据：</w:t>
      </w:r>
    </w:p>
    <w:p w:rsidR="00070998" w:rsidRDefault="00070998" w:rsidP="00070998">
      <w:pPr>
        <w:pStyle w:val="Paragraph3"/>
        <w:spacing w:line="32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公式配置：</w:t>
      </w:r>
    </w:p>
    <w:p w:rsidR="00070998" w:rsidRDefault="00070998" w:rsidP="00070998">
      <w:pPr>
        <w:pStyle w:val="Paragraph3"/>
        <w:spacing w:line="32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华为：</w:t>
      </w:r>
    </w:p>
    <w:p w:rsidR="00115AA8" w:rsidRDefault="00955819" w:rsidP="00115AA8">
      <w:pPr>
        <w:pStyle w:val="Paragraph3"/>
        <w:spacing w:line="32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 w:rsidR="00115AA8" w:rsidRPr="00115AA8">
        <w:rPr>
          <w:rFonts w:hint="eastAsia"/>
          <w:szCs w:val="21"/>
        </w:rPr>
        <w:t>--1X</w:t>
      </w:r>
      <w:r w:rsidR="00115AA8" w:rsidRPr="00115AA8">
        <w:rPr>
          <w:rFonts w:hint="eastAsia"/>
          <w:szCs w:val="21"/>
        </w:rPr>
        <w:t>同频载频</w:t>
      </w:r>
    </w:p>
    <w:p w:rsidR="004441A9" w:rsidRPr="00115AA8" w:rsidRDefault="004441A9" w:rsidP="00AE71DD">
      <w:pPr>
        <w:pStyle w:val="Paragraph3"/>
        <w:spacing w:line="320" w:lineRule="exact"/>
        <w:ind w:leftChars="176" w:left="1262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 w:rsidR="00DC478F" w:rsidRPr="00DC478F">
        <w:rPr>
          <w:szCs w:val="21"/>
        </w:rPr>
        <w:t>select * from cfg_provice_perf t where t.datatype= 14 and vendor='ZY0808' and classCode=1 and 1=1 and classname='SF'  order by id</w:t>
      </w:r>
      <w:r w:rsidR="00AE71DD">
        <w:rPr>
          <w:rFonts w:hint="eastAsia"/>
          <w:szCs w:val="21"/>
        </w:rPr>
        <w:t>；</w:t>
      </w:r>
    </w:p>
    <w:p w:rsidR="00115AA8" w:rsidRDefault="00115AA8" w:rsidP="00115AA8">
      <w:pPr>
        <w:pStyle w:val="Paragraph3"/>
        <w:spacing w:line="320" w:lineRule="exact"/>
        <w:ind w:firstLine="420"/>
        <w:rPr>
          <w:rFonts w:hint="eastAsia"/>
          <w:szCs w:val="21"/>
        </w:rPr>
      </w:pPr>
      <w:r w:rsidRPr="00115AA8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</w:t>
      </w:r>
      <w:r w:rsidRPr="00115AA8">
        <w:rPr>
          <w:rFonts w:hint="eastAsia"/>
          <w:szCs w:val="21"/>
        </w:rPr>
        <w:t>--1X</w:t>
      </w:r>
      <w:r w:rsidRPr="00115AA8">
        <w:rPr>
          <w:rFonts w:hint="eastAsia"/>
          <w:szCs w:val="21"/>
        </w:rPr>
        <w:t>异频载频</w:t>
      </w:r>
    </w:p>
    <w:p w:rsidR="008B79A9" w:rsidRPr="00115AA8" w:rsidRDefault="008B79A9" w:rsidP="000B38EA">
      <w:pPr>
        <w:pStyle w:val="Paragraph3"/>
        <w:spacing w:line="320" w:lineRule="exact"/>
        <w:ind w:leftChars="176" w:left="1262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 w:rsidRPr="008B79A9">
        <w:rPr>
          <w:szCs w:val="21"/>
        </w:rPr>
        <w:t>select * from cfg_provice_perf t where t.datatype= 14 and vendor='ZY0808' and classCode=1 and 1=1 and classname='DF'  order by id</w:t>
      </w:r>
      <w:r w:rsidR="000B38EA">
        <w:rPr>
          <w:rFonts w:hint="eastAsia"/>
          <w:szCs w:val="21"/>
        </w:rPr>
        <w:t>；</w:t>
      </w:r>
    </w:p>
    <w:p w:rsidR="00115AA8" w:rsidRDefault="00115AA8" w:rsidP="00115AA8">
      <w:pPr>
        <w:pStyle w:val="Paragraph3"/>
        <w:spacing w:line="320" w:lineRule="exact"/>
        <w:ind w:firstLine="420"/>
        <w:rPr>
          <w:rFonts w:hint="eastAsia"/>
          <w:szCs w:val="21"/>
        </w:rPr>
      </w:pPr>
      <w:r w:rsidRPr="00115AA8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</w:t>
      </w:r>
      <w:r w:rsidRPr="00115AA8">
        <w:rPr>
          <w:rFonts w:hint="eastAsia"/>
          <w:szCs w:val="21"/>
        </w:rPr>
        <w:t>--DO</w:t>
      </w:r>
      <w:r w:rsidRPr="00115AA8">
        <w:rPr>
          <w:rFonts w:hint="eastAsia"/>
          <w:szCs w:val="21"/>
        </w:rPr>
        <w:t>同频载频</w:t>
      </w:r>
    </w:p>
    <w:p w:rsidR="002A595A" w:rsidRPr="00115AA8" w:rsidRDefault="002A595A" w:rsidP="002A595A">
      <w:pPr>
        <w:pStyle w:val="Paragraph3"/>
        <w:spacing w:line="320" w:lineRule="exact"/>
        <w:ind w:leftChars="176" w:left="1262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 w:rsidRPr="002A595A">
        <w:rPr>
          <w:szCs w:val="21"/>
        </w:rPr>
        <w:t>select * from cfg_provice_perf t where t.datatype= 14 and vendor='ZY0808' and classCode=2 and 1=1 and classname='SF'  order by id</w:t>
      </w:r>
      <w:r>
        <w:rPr>
          <w:rFonts w:hint="eastAsia"/>
          <w:szCs w:val="21"/>
        </w:rPr>
        <w:t>；</w:t>
      </w:r>
    </w:p>
    <w:p w:rsidR="00955819" w:rsidRDefault="00115AA8" w:rsidP="00115AA8">
      <w:pPr>
        <w:pStyle w:val="Paragraph3"/>
        <w:spacing w:line="320" w:lineRule="exact"/>
        <w:ind w:firstLine="420"/>
        <w:rPr>
          <w:rFonts w:hint="eastAsia"/>
          <w:szCs w:val="21"/>
        </w:rPr>
      </w:pPr>
      <w:r w:rsidRPr="00115AA8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     </w:t>
      </w:r>
      <w:r w:rsidRPr="00115AA8">
        <w:rPr>
          <w:rFonts w:hint="eastAsia"/>
          <w:szCs w:val="21"/>
        </w:rPr>
        <w:t>--DO</w:t>
      </w:r>
      <w:r w:rsidRPr="00115AA8">
        <w:rPr>
          <w:rFonts w:hint="eastAsia"/>
          <w:szCs w:val="21"/>
        </w:rPr>
        <w:t>异频载频</w:t>
      </w:r>
    </w:p>
    <w:p w:rsidR="008F1241" w:rsidRDefault="008F1241" w:rsidP="00531887">
      <w:pPr>
        <w:pStyle w:val="Paragraph3"/>
        <w:spacing w:line="320" w:lineRule="exact"/>
        <w:ind w:leftChars="176" w:left="1262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 w:rsidRPr="008F1241">
        <w:rPr>
          <w:szCs w:val="21"/>
        </w:rPr>
        <w:t>select * from cfg_provice_perf t where t.datatype= 14 and vendor='ZY0808' and classCode=2 and 1=1 and classname='DF'  order by id</w:t>
      </w:r>
      <w:r w:rsidR="00531887">
        <w:rPr>
          <w:rFonts w:hint="eastAsia"/>
          <w:szCs w:val="21"/>
        </w:rPr>
        <w:t>；</w:t>
      </w:r>
    </w:p>
    <w:p w:rsidR="00070998" w:rsidRDefault="00070998" w:rsidP="00070998">
      <w:pPr>
        <w:pStyle w:val="Paragraph3"/>
        <w:spacing w:line="32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中兴：</w:t>
      </w:r>
    </w:p>
    <w:p w:rsidR="00115AA8" w:rsidRDefault="00115AA8" w:rsidP="00115AA8">
      <w:pPr>
        <w:pStyle w:val="Paragraph3"/>
        <w:spacing w:line="32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 w:rsidRPr="00115AA8">
        <w:rPr>
          <w:rFonts w:hint="eastAsia"/>
          <w:szCs w:val="21"/>
        </w:rPr>
        <w:t>--1X</w:t>
      </w:r>
      <w:r w:rsidRPr="00115AA8">
        <w:rPr>
          <w:rFonts w:hint="eastAsia"/>
          <w:szCs w:val="21"/>
        </w:rPr>
        <w:t>扇区</w:t>
      </w:r>
    </w:p>
    <w:p w:rsidR="00C912C5" w:rsidRPr="00115AA8" w:rsidRDefault="00C912C5" w:rsidP="00AD3BD6">
      <w:pPr>
        <w:pStyle w:val="Paragraph3"/>
        <w:spacing w:line="320" w:lineRule="exact"/>
        <w:ind w:leftChars="176" w:left="1262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 w:rsidRPr="00C912C5">
        <w:rPr>
          <w:szCs w:val="21"/>
        </w:rPr>
        <w:t>select * from cfg_provice_perf t where t.datatype= 13 and vendor='ZY0804' and classCode=1 and 1=1  order by id</w:t>
      </w:r>
      <w:r w:rsidR="00AD3BD6">
        <w:rPr>
          <w:rFonts w:hint="eastAsia"/>
          <w:szCs w:val="21"/>
        </w:rPr>
        <w:t>；</w:t>
      </w:r>
    </w:p>
    <w:p w:rsidR="00115AA8" w:rsidRDefault="00115AA8" w:rsidP="00115AA8">
      <w:pPr>
        <w:pStyle w:val="Paragraph3"/>
        <w:spacing w:line="320" w:lineRule="exact"/>
        <w:ind w:firstLine="420"/>
        <w:rPr>
          <w:rFonts w:hint="eastAsia"/>
          <w:szCs w:val="21"/>
        </w:rPr>
      </w:pPr>
      <w:r w:rsidRPr="00115AA8">
        <w:rPr>
          <w:rFonts w:hint="eastAsia"/>
          <w:szCs w:val="21"/>
        </w:rPr>
        <w:tab/>
      </w:r>
      <w:r w:rsidR="00B650D2">
        <w:rPr>
          <w:rFonts w:hint="eastAsia"/>
          <w:szCs w:val="21"/>
        </w:rPr>
        <w:t xml:space="preserve">      </w:t>
      </w:r>
      <w:r w:rsidRPr="00115AA8">
        <w:rPr>
          <w:rFonts w:hint="eastAsia"/>
          <w:szCs w:val="21"/>
        </w:rPr>
        <w:t>--1X</w:t>
      </w:r>
      <w:r w:rsidRPr="00115AA8">
        <w:rPr>
          <w:rFonts w:hint="eastAsia"/>
          <w:szCs w:val="21"/>
        </w:rPr>
        <w:t>载频</w:t>
      </w:r>
    </w:p>
    <w:p w:rsidR="00BD31E7" w:rsidRPr="00115AA8" w:rsidRDefault="00BD31E7" w:rsidP="00BD31E7">
      <w:pPr>
        <w:pStyle w:val="Paragraph3"/>
        <w:spacing w:line="320" w:lineRule="exact"/>
        <w:ind w:leftChars="176" w:left="1262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 w:rsidRPr="00BD31E7">
        <w:rPr>
          <w:szCs w:val="21"/>
        </w:rPr>
        <w:t>select * from cfg_provice_perf t where t.datatype= 14 and vendor='ZY0804' and classCode=1 and 1=1  order by id</w:t>
      </w:r>
      <w:r>
        <w:rPr>
          <w:rFonts w:hint="eastAsia"/>
          <w:szCs w:val="21"/>
        </w:rPr>
        <w:t>；</w:t>
      </w:r>
    </w:p>
    <w:p w:rsidR="00115AA8" w:rsidRDefault="00115AA8" w:rsidP="00115AA8">
      <w:pPr>
        <w:pStyle w:val="Paragraph3"/>
        <w:spacing w:line="320" w:lineRule="exact"/>
        <w:ind w:firstLine="420"/>
        <w:rPr>
          <w:rFonts w:hint="eastAsia"/>
          <w:szCs w:val="21"/>
        </w:rPr>
      </w:pPr>
      <w:r w:rsidRPr="00115AA8">
        <w:rPr>
          <w:rFonts w:hint="eastAsia"/>
          <w:szCs w:val="21"/>
        </w:rPr>
        <w:tab/>
      </w:r>
      <w:r w:rsidR="00B650D2">
        <w:rPr>
          <w:rFonts w:hint="eastAsia"/>
          <w:szCs w:val="21"/>
        </w:rPr>
        <w:t xml:space="preserve">      </w:t>
      </w:r>
      <w:r w:rsidRPr="00115AA8">
        <w:rPr>
          <w:rFonts w:hint="eastAsia"/>
          <w:szCs w:val="21"/>
        </w:rPr>
        <w:t>--DO</w:t>
      </w:r>
      <w:r w:rsidRPr="00115AA8">
        <w:rPr>
          <w:rFonts w:hint="eastAsia"/>
          <w:szCs w:val="21"/>
        </w:rPr>
        <w:t>载频</w:t>
      </w:r>
    </w:p>
    <w:p w:rsidR="007674DE" w:rsidRDefault="007674DE" w:rsidP="00D875A8">
      <w:pPr>
        <w:pStyle w:val="Paragraph3"/>
        <w:spacing w:line="320" w:lineRule="exact"/>
        <w:ind w:leftChars="176" w:left="1262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 w:rsidRPr="007674DE">
        <w:rPr>
          <w:szCs w:val="21"/>
        </w:rPr>
        <w:t>select * from cfg_provice_perf t where t.datatype= 14 and vendor='ZY0804' and classCode=2 and 1=1  order by id</w:t>
      </w:r>
      <w:r w:rsidR="00D875A8">
        <w:rPr>
          <w:rFonts w:hint="eastAsia"/>
          <w:szCs w:val="21"/>
        </w:rPr>
        <w:t>；</w:t>
      </w:r>
    </w:p>
    <w:p w:rsidR="00070998" w:rsidRDefault="00070998" w:rsidP="00070998">
      <w:pPr>
        <w:pStyle w:val="Paragraph3"/>
        <w:spacing w:line="32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朗讯：</w:t>
      </w:r>
    </w:p>
    <w:p w:rsidR="005D741F" w:rsidRDefault="005D741F" w:rsidP="005D741F">
      <w:pPr>
        <w:pStyle w:val="Paragraph3"/>
        <w:spacing w:line="320" w:lineRule="exac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      </w:t>
      </w:r>
      <w:r w:rsidRPr="005D741F">
        <w:rPr>
          <w:rFonts w:hint="eastAsia"/>
          <w:szCs w:val="21"/>
        </w:rPr>
        <w:t>--1X</w:t>
      </w:r>
      <w:r w:rsidRPr="005D741F">
        <w:rPr>
          <w:rFonts w:hint="eastAsia"/>
          <w:szCs w:val="21"/>
        </w:rPr>
        <w:t>扇区</w:t>
      </w:r>
    </w:p>
    <w:p w:rsidR="00712BA9" w:rsidRPr="005D741F" w:rsidRDefault="00712BA9" w:rsidP="009E7459">
      <w:pPr>
        <w:pStyle w:val="Paragraph3"/>
        <w:spacing w:line="320" w:lineRule="exact"/>
        <w:ind w:leftChars="176" w:left="1262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 w:rsidRPr="00712BA9">
        <w:rPr>
          <w:szCs w:val="21"/>
        </w:rPr>
        <w:t>select * from cfg_provice_perf t where t.datatype= 13 and vendor='ZY0810' and classCode=1 and 1=1  order by id</w:t>
      </w:r>
      <w:r w:rsidR="008755DB">
        <w:rPr>
          <w:rFonts w:hint="eastAsia"/>
          <w:szCs w:val="21"/>
        </w:rPr>
        <w:t>；</w:t>
      </w:r>
    </w:p>
    <w:p w:rsidR="005D741F" w:rsidRDefault="005D741F" w:rsidP="005D741F">
      <w:pPr>
        <w:pStyle w:val="Paragraph3"/>
        <w:spacing w:line="320" w:lineRule="exact"/>
        <w:ind w:firstLine="420"/>
        <w:rPr>
          <w:rFonts w:hint="eastAsia"/>
          <w:szCs w:val="21"/>
        </w:rPr>
      </w:pPr>
      <w:r w:rsidRPr="005D741F">
        <w:rPr>
          <w:rFonts w:hint="eastAsia"/>
          <w:szCs w:val="21"/>
        </w:rPr>
        <w:tab/>
      </w:r>
      <w:r w:rsidR="00C96DDC">
        <w:rPr>
          <w:rFonts w:hint="eastAsia"/>
          <w:szCs w:val="21"/>
        </w:rPr>
        <w:t xml:space="preserve">      </w:t>
      </w:r>
      <w:r w:rsidRPr="005D741F">
        <w:rPr>
          <w:rFonts w:hint="eastAsia"/>
          <w:szCs w:val="21"/>
        </w:rPr>
        <w:t>--DO</w:t>
      </w:r>
      <w:r w:rsidRPr="005D741F">
        <w:rPr>
          <w:rFonts w:hint="eastAsia"/>
          <w:szCs w:val="21"/>
        </w:rPr>
        <w:t>扇区</w:t>
      </w:r>
    </w:p>
    <w:p w:rsidR="00B80B06" w:rsidRDefault="00B80B06" w:rsidP="000F1CA7">
      <w:pPr>
        <w:pStyle w:val="Paragraph3"/>
        <w:spacing w:line="320" w:lineRule="exact"/>
        <w:ind w:leftChars="176" w:left="1262" w:hangingChars="400" w:hanging="84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</w:t>
      </w:r>
      <w:r w:rsidRPr="00B80B06">
        <w:rPr>
          <w:szCs w:val="21"/>
        </w:rPr>
        <w:t>select * from cfg_provice_perf t where t.datatype= 13 and vendor='ZY0810' and classCode=2 and 1=1  order by id</w:t>
      </w:r>
      <w:r w:rsidR="000F1CA7">
        <w:rPr>
          <w:rFonts w:hint="eastAsia"/>
          <w:szCs w:val="21"/>
        </w:rPr>
        <w:t>；</w:t>
      </w:r>
    </w:p>
    <w:p w:rsidR="00B20BAE" w:rsidRPr="00070998" w:rsidRDefault="00B20BAE" w:rsidP="000F1CA7">
      <w:pPr>
        <w:pStyle w:val="Paragraph3"/>
        <w:spacing w:line="320" w:lineRule="exact"/>
        <w:ind w:leftChars="176" w:left="1262" w:hangingChars="400" w:hanging="840"/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查询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详见“</w:t>
      </w:r>
      <w:r w:rsidRPr="0028346D">
        <w:rPr>
          <w:rFonts w:hint="eastAsia"/>
          <w:szCs w:val="21"/>
        </w:rPr>
        <w:t>其它数据查询</w:t>
      </w:r>
      <w:r w:rsidRPr="0028346D">
        <w:rPr>
          <w:rFonts w:hint="eastAsia"/>
          <w:szCs w:val="21"/>
        </w:rPr>
        <w:t>sql.txt</w:t>
      </w:r>
      <w:r>
        <w:rPr>
          <w:rFonts w:hint="eastAsia"/>
          <w:szCs w:val="21"/>
        </w:rPr>
        <w:t>”。</w:t>
      </w:r>
    </w:p>
    <w:sectPr w:rsidR="00B20BAE" w:rsidRPr="00070998" w:rsidSect="00357670">
      <w:headerReference w:type="first" r:id="rId15"/>
      <w:footerReference w:type="first" r:id="rId16"/>
      <w:pgSz w:w="11906" w:h="16838"/>
      <w:pgMar w:top="1440" w:right="1797" w:bottom="1440" w:left="1797" w:header="964" w:footer="737" w:gutter="0"/>
      <w:pgNumType w:start="1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DB1" w:rsidRDefault="000B4DB1">
      <w:r>
        <w:separator/>
      </w:r>
    </w:p>
  </w:endnote>
  <w:endnote w:type="continuationSeparator" w:id="1">
    <w:p w:rsidR="000B4DB1" w:rsidRDefault="000B4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90" w:rsidRDefault="007C0E90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C0E90" w:rsidRDefault="007C0E9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90" w:rsidRDefault="007C0E90">
    <w:pPr>
      <w:pStyle w:val="a6"/>
      <w:pBdr>
        <w:top w:val="single" w:sz="6" w:space="1" w:color="auto"/>
      </w:pBdr>
      <w:ind w:right="26"/>
      <w:jc w:val="right"/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B20BAE">
      <w:rPr>
        <w:rStyle w:val="a7"/>
        <w:noProof/>
      </w:rPr>
      <w:t>7</w:t>
    </w:r>
    <w:r>
      <w:rPr>
        <w:rStyle w:val="a7"/>
      </w:rPr>
      <w:fldChar w:fldCharType="end"/>
    </w:r>
    <w:r>
      <w:rPr>
        <w:rStyle w:val="a7"/>
        <w:rFonts w:hint="eastAsia"/>
      </w:rPr>
      <w:t>页共</w:t>
    </w:r>
    <w:fldSimple w:instr=" SECTIONPAGES  \* MERGEFORMAT ">
      <w:r w:rsidR="00B20BAE" w:rsidRPr="00B20BAE">
        <w:rPr>
          <w:rStyle w:val="a7"/>
          <w:noProof/>
        </w:rPr>
        <w:t>7</w:t>
      </w:r>
    </w:fldSimple>
    <w:r>
      <w:rPr>
        <w:rStyle w:val="a7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90" w:rsidRDefault="007C0E90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90" w:rsidRDefault="007C0E90">
    <w:pPr>
      <w:pStyle w:val="a6"/>
      <w:jc w:val="right"/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46C08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页共</w:t>
    </w:r>
    <w:fldSimple w:instr=" SECTIONPAGES  \* MERGEFORMAT ">
      <w:r w:rsidR="00C46C08" w:rsidRPr="00C46C08">
        <w:rPr>
          <w:rStyle w:val="a7"/>
          <w:noProof/>
        </w:rPr>
        <w:t>7</w:t>
      </w:r>
    </w:fldSimple>
    <w:r>
      <w:rPr>
        <w:rStyle w:val="a7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DB1" w:rsidRDefault="000B4DB1">
      <w:r>
        <w:separator/>
      </w:r>
    </w:p>
  </w:footnote>
  <w:footnote w:type="continuationSeparator" w:id="1">
    <w:p w:rsidR="000B4DB1" w:rsidRDefault="000B4D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90" w:rsidRDefault="007C0E90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90" w:rsidRPr="00357670" w:rsidRDefault="007C0E90" w:rsidP="00357670">
    <w:pPr>
      <w:pStyle w:val="a5"/>
      <w:ind w:right="26"/>
      <w:rPr>
        <w:rStyle w:val="a7"/>
      </w:rPr>
    </w:pPr>
    <w:r>
      <w:rPr>
        <w:rStyle w:val="a7"/>
        <w:rFonts w:hint="eastAsia"/>
      </w:rPr>
      <w:t>文档编号：</w:t>
    </w:r>
    <w:r>
      <w:rPr>
        <w:rStyle w:val="a7"/>
      </w:rPr>
      <w:t xml:space="preserve">                                 </w:t>
    </w:r>
    <w:r>
      <w:rPr>
        <w:rStyle w:val="a7"/>
        <w:rFonts w:hint="eastAsia"/>
      </w:rPr>
      <w:t xml:space="preserve">   </w:t>
    </w:r>
    <w:r>
      <w:rPr>
        <w:rStyle w:val="a7"/>
      </w:rPr>
      <w:t xml:space="preserve">       </w:t>
    </w:r>
    <w:r>
      <w:rPr>
        <w:rStyle w:val="a7"/>
        <w:rFonts w:hint="eastAsia"/>
      </w:rPr>
      <w:t xml:space="preserve">            </w:t>
    </w:r>
    <w:r>
      <w:rPr>
        <w:rStyle w:val="a7"/>
        <w:rFonts w:hint="eastAsia"/>
      </w:rPr>
      <w:t>模板版本：</w:t>
    </w:r>
    <w:r>
      <w:rPr>
        <w:rStyle w:val="a7"/>
        <w:rFonts w:hint="eastAsia"/>
      </w:rPr>
      <w:t>V1.0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90" w:rsidRDefault="007C0E90">
    <w:pPr>
      <w:pStyle w:val="a5"/>
    </w:pPr>
    <w:r>
      <w:rPr>
        <w:rFonts w:hint="eastAsia"/>
      </w:rPr>
      <w:t>CDMA</w:t>
    </w:r>
    <w:r>
      <w:rPr>
        <w:rFonts w:hint="eastAsia"/>
      </w:rPr>
      <w:t>网络优化平台详细设计说明书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90" w:rsidRDefault="007C0E90">
    <w:pPr>
      <w:pStyle w:val="a5"/>
      <w:ind w:right="26"/>
    </w:pPr>
    <w:r>
      <w:rPr>
        <w:rStyle w:val="a7"/>
        <w:rFonts w:hint="eastAsia"/>
      </w:rPr>
      <w:t>文档编号：</w:t>
    </w:r>
    <w:r>
      <w:rPr>
        <w:rStyle w:val="a7"/>
      </w:rPr>
      <w:t xml:space="preserve">                                 </w:t>
    </w:r>
    <w:r>
      <w:rPr>
        <w:rStyle w:val="a7"/>
        <w:rFonts w:hint="eastAsia"/>
      </w:rPr>
      <w:t xml:space="preserve">   </w:t>
    </w:r>
    <w:r>
      <w:rPr>
        <w:rStyle w:val="a7"/>
      </w:rPr>
      <w:t xml:space="preserve">       </w:t>
    </w:r>
    <w:r>
      <w:rPr>
        <w:rStyle w:val="a7"/>
        <w:rFonts w:hint="eastAsia"/>
      </w:rPr>
      <w:t xml:space="preserve">           </w:t>
    </w:r>
    <w:r>
      <w:rPr>
        <w:rStyle w:val="a7"/>
      </w:rPr>
      <w:t xml:space="preserve"> </w:t>
    </w:r>
    <w:r>
      <w:rPr>
        <w:rStyle w:val="a7"/>
        <w:rFonts w:hint="eastAsia"/>
      </w:rPr>
      <w:t xml:space="preserve"> </w:t>
    </w:r>
    <w:r>
      <w:rPr>
        <w:rStyle w:val="a7"/>
        <w:rFonts w:hint="eastAsia"/>
      </w:rPr>
      <w:t>模板版本：</w:t>
    </w:r>
    <w:r>
      <w:rPr>
        <w:rStyle w:val="a7"/>
        <w:rFonts w:hint="eastAsia"/>
      </w:rPr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2349B54"/>
    <w:lvl w:ilvl="0">
      <w:start w:val="1"/>
      <w:numFmt w:val="none"/>
      <w:suff w:val="nothing"/>
      <w:lvlText w:val=""/>
      <w:lvlJc w:val="left"/>
      <w:pPr>
        <w:ind w:left="425" w:hanging="425"/>
      </w:pPr>
    </w:lvl>
    <w:lvl w:ilvl="1">
      <w:start w:val="1"/>
      <w:numFmt w:val="decimal"/>
      <w:pStyle w:val="2"/>
      <w:lvlText w:val="%2 "/>
      <w:legacy w:legacy="1" w:legacySpace="0" w:legacyIndent="0"/>
      <w:lvlJc w:val="left"/>
    </w:lvl>
    <w:lvl w:ilvl="2">
      <w:start w:val="1"/>
      <w:numFmt w:val="decimal"/>
      <w:pStyle w:val="3"/>
      <w:lvlText w:val="%2 .%3"/>
      <w:legacy w:legacy="1" w:legacySpace="0" w:legacyIndent="0"/>
      <w:lvlJc w:val="left"/>
    </w:lvl>
    <w:lvl w:ilvl="3">
      <w:start w:val="1"/>
      <w:numFmt w:val="decimal"/>
      <w:pStyle w:val="4"/>
      <w:lvlText w:val="%2 .%3.%4"/>
      <w:legacy w:legacy="1" w:legacySpace="0" w:legacyIndent="0"/>
      <w:lvlJc w:val="left"/>
    </w:lvl>
    <w:lvl w:ilvl="4">
      <w:start w:val="1"/>
      <w:numFmt w:val="decimal"/>
      <w:pStyle w:val="5"/>
      <w:lvlText w:val="(%5)"/>
      <w:legacy w:legacy="1" w:legacySpace="0" w:legacyIndent="0"/>
      <w:lvlJc w:val="left"/>
      <w:pPr>
        <w:ind w:left="0" w:firstLine="0"/>
      </w:pPr>
      <w:rPr>
        <w:rFonts w:ascii="宋体" w:eastAsia="宋体" w:hint="eastAsia"/>
        <w:b w:val="0"/>
        <w:i w:val="0"/>
        <w:sz w:val="24"/>
      </w:rPr>
    </w:lvl>
    <w:lvl w:ilvl="5">
      <w:start w:val="1"/>
      <w:numFmt w:val="lowerLetter"/>
      <w:pStyle w:val="6"/>
      <w:lvlText w:val="%6."/>
      <w:legacy w:legacy="1" w:legacySpace="0" w:legacyIndent="0"/>
      <w:lvlJc w:val="left"/>
      <w:pPr>
        <w:ind w:left="0" w:firstLine="0"/>
      </w:pPr>
    </w:lvl>
    <w:lvl w:ilvl="6">
      <w:start w:val="1"/>
      <w:numFmt w:val="lowerRoman"/>
      <w:pStyle w:val="7"/>
      <w:lvlText w:val="(%7)"/>
      <w:legacy w:legacy="1" w:legacySpace="0" w:legacyIndent="425"/>
      <w:lvlJc w:val="left"/>
      <w:pPr>
        <w:ind w:left="850" w:hanging="425"/>
      </w:pPr>
    </w:lvl>
    <w:lvl w:ilvl="7">
      <w:start w:val="1"/>
      <w:numFmt w:val="lowerLetter"/>
      <w:pStyle w:val="8"/>
      <w:lvlText w:val="(%8)"/>
      <w:legacy w:legacy="1" w:legacySpace="0" w:legacyIndent="425"/>
      <w:lvlJc w:val="left"/>
      <w:pPr>
        <w:ind w:left="1275" w:hanging="425"/>
      </w:pPr>
    </w:lvl>
    <w:lvl w:ilvl="8">
      <w:start w:val="1"/>
      <w:numFmt w:val="lowerRoman"/>
      <w:pStyle w:val="9"/>
      <w:lvlText w:val="(%9)"/>
      <w:legacy w:legacy="1" w:legacySpace="0" w:legacyIndent="425"/>
      <w:lvlJc w:val="left"/>
      <w:pPr>
        <w:ind w:left="1700" w:hanging="425"/>
      </w:pPr>
    </w:lvl>
  </w:abstractNum>
  <w:abstractNum w:abstractNumId="1">
    <w:nsid w:val="053201BA"/>
    <w:multiLevelType w:val="hybridMultilevel"/>
    <w:tmpl w:val="8F787A8A"/>
    <w:lvl w:ilvl="0" w:tplc="64FEF3C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1113F3"/>
    <w:multiLevelType w:val="hybridMultilevel"/>
    <w:tmpl w:val="0BBC6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32F0A44"/>
    <w:multiLevelType w:val="hybridMultilevel"/>
    <w:tmpl w:val="9990B944"/>
    <w:lvl w:ilvl="0" w:tplc="901C2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27902B7"/>
    <w:multiLevelType w:val="hybridMultilevel"/>
    <w:tmpl w:val="9CEC7B58"/>
    <w:lvl w:ilvl="0" w:tplc="FCC8089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5">
    <w:nsid w:val="33ED555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6">
    <w:nsid w:val="37993939"/>
    <w:multiLevelType w:val="hybridMultilevel"/>
    <w:tmpl w:val="EBD62B46"/>
    <w:lvl w:ilvl="0" w:tplc="D3D89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7A32DA4"/>
    <w:multiLevelType w:val="hybridMultilevel"/>
    <w:tmpl w:val="A1966A4E"/>
    <w:lvl w:ilvl="0" w:tplc="02221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EA46DB2"/>
    <w:multiLevelType w:val="hybridMultilevel"/>
    <w:tmpl w:val="336AEB12"/>
    <w:lvl w:ilvl="0" w:tplc="9126D8D6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9">
    <w:nsid w:val="3ED81D03"/>
    <w:multiLevelType w:val="hybridMultilevel"/>
    <w:tmpl w:val="B2060DD4"/>
    <w:lvl w:ilvl="0" w:tplc="02221E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96327E3"/>
    <w:multiLevelType w:val="hybridMultilevel"/>
    <w:tmpl w:val="A1966A4E"/>
    <w:lvl w:ilvl="0" w:tplc="02221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BF37A19"/>
    <w:multiLevelType w:val="hybridMultilevel"/>
    <w:tmpl w:val="F17CB186"/>
    <w:lvl w:ilvl="0" w:tplc="8AF0B24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524564AD"/>
    <w:multiLevelType w:val="hybridMultilevel"/>
    <w:tmpl w:val="2234AB68"/>
    <w:lvl w:ilvl="0" w:tplc="B7D4C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3A1029A"/>
    <w:multiLevelType w:val="hybridMultilevel"/>
    <w:tmpl w:val="0CA6B002"/>
    <w:lvl w:ilvl="0" w:tplc="BD04C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A2D06E3"/>
    <w:multiLevelType w:val="hybridMultilevel"/>
    <w:tmpl w:val="771AC574"/>
    <w:lvl w:ilvl="0" w:tplc="D45C530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805A5CE4">
      <w:start w:val="3"/>
      <w:numFmt w:val="decimal"/>
      <w:lvlText w:val="%2"/>
      <w:lvlJc w:val="left"/>
      <w:pPr>
        <w:tabs>
          <w:tab w:val="num" w:pos="922"/>
        </w:tabs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5">
    <w:nsid w:val="76DB0267"/>
    <w:multiLevelType w:val="hybridMultilevel"/>
    <w:tmpl w:val="283611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7BA1107E"/>
    <w:multiLevelType w:val="hybridMultilevel"/>
    <w:tmpl w:val="D7B608A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14"/>
  </w:num>
  <w:num w:numId="10">
    <w:abstractNumId w:val="5"/>
  </w:num>
  <w:num w:numId="11">
    <w:abstractNumId w:val="13"/>
  </w:num>
  <w:num w:numId="12">
    <w:abstractNumId w:val="10"/>
  </w:num>
  <w:num w:numId="13">
    <w:abstractNumId w:val="8"/>
  </w:num>
  <w:num w:numId="14">
    <w:abstractNumId w:val="11"/>
  </w:num>
  <w:num w:numId="15">
    <w:abstractNumId w:val="4"/>
  </w:num>
  <w:num w:numId="16">
    <w:abstractNumId w:val="1"/>
  </w:num>
  <w:num w:numId="17">
    <w:abstractNumId w:val="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57670"/>
    <w:rsid w:val="00000B98"/>
    <w:rsid w:val="00005AEB"/>
    <w:rsid w:val="00014A6B"/>
    <w:rsid w:val="00017166"/>
    <w:rsid w:val="00026B56"/>
    <w:rsid w:val="00026FDA"/>
    <w:rsid w:val="00027EBA"/>
    <w:rsid w:val="000355C3"/>
    <w:rsid w:val="00035F33"/>
    <w:rsid w:val="00035F4B"/>
    <w:rsid w:val="000471A5"/>
    <w:rsid w:val="000505FD"/>
    <w:rsid w:val="00060778"/>
    <w:rsid w:val="00070998"/>
    <w:rsid w:val="00083BB4"/>
    <w:rsid w:val="00086594"/>
    <w:rsid w:val="00086A13"/>
    <w:rsid w:val="00087F57"/>
    <w:rsid w:val="0009148A"/>
    <w:rsid w:val="000937EE"/>
    <w:rsid w:val="00094878"/>
    <w:rsid w:val="00094D80"/>
    <w:rsid w:val="00094F3D"/>
    <w:rsid w:val="00097351"/>
    <w:rsid w:val="000A3366"/>
    <w:rsid w:val="000A46E4"/>
    <w:rsid w:val="000B064D"/>
    <w:rsid w:val="000B234F"/>
    <w:rsid w:val="000B38EA"/>
    <w:rsid w:val="000B4C81"/>
    <w:rsid w:val="000B4DB1"/>
    <w:rsid w:val="000B6A1B"/>
    <w:rsid w:val="000C0825"/>
    <w:rsid w:val="000C09B5"/>
    <w:rsid w:val="000C1588"/>
    <w:rsid w:val="000C71F1"/>
    <w:rsid w:val="000D103C"/>
    <w:rsid w:val="000D1FCB"/>
    <w:rsid w:val="000D3A8C"/>
    <w:rsid w:val="000E428D"/>
    <w:rsid w:val="000E530B"/>
    <w:rsid w:val="000E707C"/>
    <w:rsid w:val="000F1CA7"/>
    <w:rsid w:val="000F330A"/>
    <w:rsid w:val="000F3367"/>
    <w:rsid w:val="000F761A"/>
    <w:rsid w:val="000F7F01"/>
    <w:rsid w:val="00100415"/>
    <w:rsid w:val="0010490B"/>
    <w:rsid w:val="00104F07"/>
    <w:rsid w:val="0011078A"/>
    <w:rsid w:val="00115AA8"/>
    <w:rsid w:val="00116404"/>
    <w:rsid w:val="00117081"/>
    <w:rsid w:val="00121F08"/>
    <w:rsid w:val="00125238"/>
    <w:rsid w:val="001279A8"/>
    <w:rsid w:val="00130184"/>
    <w:rsid w:val="00132AF0"/>
    <w:rsid w:val="00133C55"/>
    <w:rsid w:val="0013482B"/>
    <w:rsid w:val="00143C5F"/>
    <w:rsid w:val="00150A2C"/>
    <w:rsid w:val="00151511"/>
    <w:rsid w:val="0015411C"/>
    <w:rsid w:val="00156D69"/>
    <w:rsid w:val="00160047"/>
    <w:rsid w:val="00160B2D"/>
    <w:rsid w:val="00161C18"/>
    <w:rsid w:val="00167C42"/>
    <w:rsid w:val="00172ECA"/>
    <w:rsid w:val="00174C64"/>
    <w:rsid w:val="00175A62"/>
    <w:rsid w:val="00177DC2"/>
    <w:rsid w:val="00186585"/>
    <w:rsid w:val="00191771"/>
    <w:rsid w:val="00191BE8"/>
    <w:rsid w:val="00192AFB"/>
    <w:rsid w:val="00193133"/>
    <w:rsid w:val="0019753A"/>
    <w:rsid w:val="001A1C98"/>
    <w:rsid w:val="001A29E2"/>
    <w:rsid w:val="001B0B59"/>
    <w:rsid w:val="001B3550"/>
    <w:rsid w:val="001B48C1"/>
    <w:rsid w:val="001C580F"/>
    <w:rsid w:val="001C6DB4"/>
    <w:rsid w:val="001D25A7"/>
    <w:rsid w:val="001E0647"/>
    <w:rsid w:val="001E26BB"/>
    <w:rsid w:val="001E3757"/>
    <w:rsid w:val="001E51D2"/>
    <w:rsid w:val="001E5A9C"/>
    <w:rsid w:val="001E7F53"/>
    <w:rsid w:val="001F29B0"/>
    <w:rsid w:val="001F63A9"/>
    <w:rsid w:val="001F7420"/>
    <w:rsid w:val="00201E6C"/>
    <w:rsid w:val="00207E4B"/>
    <w:rsid w:val="00210DBF"/>
    <w:rsid w:val="002127CA"/>
    <w:rsid w:val="00215563"/>
    <w:rsid w:val="00216F55"/>
    <w:rsid w:val="00220888"/>
    <w:rsid w:val="002212D1"/>
    <w:rsid w:val="0022190F"/>
    <w:rsid w:val="00223164"/>
    <w:rsid w:val="002263FA"/>
    <w:rsid w:val="00227640"/>
    <w:rsid w:val="00230AF4"/>
    <w:rsid w:val="00230E27"/>
    <w:rsid w:val="00234B6B"/>
    <w:rsid w:val="00234EC5"/>
    <w:rsid w:val="00235113"/>
    <w:rsid w:val="00252FB2"/>
    <w:rsid w:val="00260221"/>
    <w:rsid w:val="0026420A"/>
    <w:rsid w:val="00264B98"/>
    <w:rsid w:val="002705AD"/>
    <w:rsid w:val="00271685"/>
    <w:rsid w:val="00272DFB"/>
    <w:rsid w:val="0027613F"/>
    <w:rsid w:val="00276CAB"/>
    <w:rsid w:val="002829C6"/>
    <w:rsid w:val="0028346D"/>
    <w:rsid w:val="00286837"/>
    <w:rsid w:val="0029326D"/>
    <w:rsid w:val="002A1CAC"/>
    <w:rsid w:val="002A486E"/>
    <w:rsid w:val="002A558B"/>
    <w:rsid w:val="002A595A"/>
    <w:rsid w:val="002A5E9F"/>
    <w:rsid w:val="002A6B62"/>
    <w:rsid w:val="002A7814"/>
    <w:rsid w:val="002B5EDF"/>
    <w:rsid w:val="002C22B8"/>
    <w:rsid w:val="002C5167"/>
    <w:rsid w:val="002C5337"/>
    <w:rsid w:val="002C5FC1"/>
    <w:rsid w:val="002C78A9"/>
    <w:rsid w:val="002D18E8"/>
    <w:rsid w:val="002D21C7"/>
    <w:rsid w:val="002D435D"/>
    <w:rsid w:val="002D47FE"/>
    <w:rsid w:val="002F1160"/>
    <w:rsid w:val="003012C8"/>
    <w:rsid w:val="00304936"/>
    <w:rsid w:val="00311F31"/>
    <w:rsid w:val="00312923"/>
    <w:rsid w:val="00314633"/>
    <w:rsid w:val="00326CED"/>
    <w:rsid w:val="0032701A"/>
    <w:rsid w:val="003347F9"/>
    <w:rsid w:val="00337A09"/>
    <w:rsid w:val="003414E4"/>
    <w:rsid w:val="00342F5F"/>
    <w:rsid w:val="00343F9A"/>
    <w:rsid w:val="00347424"/>
    <w:rsid w:val="00357670"/>
    <w:rsid w:val="00365BCD"/>
    <w:rsid w:val="003666D8"/>
    <w:rsid w:val="003713B8"/>
    <w:rsid w:val="003742ED"/>
    <w:rsid w:val="003825DF"/>
    <w:rsid w:val="00382D73"/>
    <w:rsid w:val="00386CB3"/>
    <w:rsid w:val="00390053"/>
    <w:rsid w:val="00390DCB"/>
    <w:rsid w:val="003A191E"/>
    <w:rsid w:val="003A256A"/>
    <w:rsid w:val="003A45BF"/>
    <w:rsid w:val="003A79F2"/>
    <w:rsid w:val="003B2547"/>
    <w:rsid w:val="003B70D7"/>
    <w:rsid w:val="003C0574"/>
    <w:rsid w:val="003C0AA3"/>
    <w:rsid w:val="003C3584"/>
    <w:rsid w:val="003C4CF3"/>
    <w:rsid w:val="003C6930"/>
    <w:rsid w:val="003D1568"/>
    <w:rsid w:val="003D2199"/>
    <w:rsid w:val="003D3665"/>
    <w:rsid w:val="003D7F58"/>
    <w:rsid w:val="003E5A6A"/>
    <w:rsid w:val="003F05BB"/>
    <w:rsid w:val="003F1627"/>
    <w:rsid w:val="003F697D"/>
    <w:rsid w:val="003F7BF8"/>
    <w:rsid w:val="00403A17"/>
    <w:rsid w:val="00406CF6"/>
    <w:rsid w:val="004070F4"/>
    <w:rsid w:val="00412887"/>
    <w:rsid w:val="0041442E"/>
    <w:rsid w:val="004145B3"/>
    <w:rsid w:val="00416FFF"/>
    <w:rsid w:val="004176D1"/>
    <w:rsid w:val="00417B3B"/>
    <w:rsid w:val="00422A42"/>
    <w:rsid w:val="00432C3E"/>
    <w:rsid w:val="004338ED"/>
    <w:rsid w:val="00436332"/>
    <w:rsid w:val="004421F9"/>
    <w:rsid w:val="004429DE"/>
    <w:rsid w:val="004441A9"/>
    <w:rsid w:val="00445B48"/>
    <w:rsid w:val="00447E21"/>
    <w:rsid w:val="00453C19"/>
    <w:rsid w:val="004575E6"/>
    <w:rsid w:val="00473217"/>
    <w:rsid w:val="004828DB"/>
    <w:rsid w:val="00483C2B"/>
    <w:rsid w:val="00497BBE"/>
    <w:rsid w:val="004A4619"/>
    <w:rsid w:val="004A5607"/>
    <w:rsid w:val="004A7F62"/>
    <w:rsid w:val="004B47BC"/>
    <w:rsid w:val="004B59A9"/>
    <w:rsid w:val="004B7817"/>
    <w:rsid w:val="004C0E25"/>
    <w:rsid w:val="004C2C6E"/>
    <w:rsid w:val="004C5C65"/>
    <w:rsid w:val="004C71AF"/>
    <w:rsid w:val="004C7DE7"/>
    <w:rsid w:val="004D2C4B"/>
    <w:rsid w:val="004D3C9D"/>
    <w:rsid w:val="004D79C2"/>
    <w:rsid w:val="004E2441"/>
    <w:rsid w:val="00507264"/>
    <w:rsid w:val="00521430"/>
    <w:rsid w:val="0052325A"/>
    <w:rsid w:val="00526065"/>
    <w:rsid w:val="00531887"/>
    <w:rsid w:val="005379E6"/>
    <w:rsid w:val="00544798"/>
    <w:rsid w:val="00550FFB"/>
    <w:rsid w:val="00552BA2"/>
    <w:rsid w:val="00554CC0"/>
    <w:rsid w:val="005557CD"/>
    <w:rsid w:val="0056202A"/>
    <w:rsid w:val="005651D2"/>
    <w:rsid w:val="00566EAE"/>
    <w:rsid w:val="00570F47"/>
    <w:rsid w:val="00577738"/>
    <w:rsid w:val="0058409F"/>
    <w:rsid w:val="00584999"/>
    <w:rsid w:val="0059011A"/>
    <w:rsid w:val="00593285"/>
    <w:rsid w:val="005945D7"/>
    <w:rsid w:val="0059635B"/>
    <w:rsid w:val="0059793A"/>
    <w:rsid w:val="005A41E8"/>
    <w:rsid w:val="005B2CF8"/>
    <w:rsid w:val="005B3A46"/>
    <w:rsid w:val="005B3CA3"/>
    <w:rsid w:val="005C08C6"/>
    <w:rsid w:val="005D741F"/>
    <w:rsid w:val="005E14DF"/>
    <w:rsid w:val="005E1801"/>
    <w:rsid w:val="005F2A75"/>
    <w:rsid w:val="00600C8B"/>
    <w:rsid w:val="00607C82"/>
    <w:rsid w:val="006120CE"/>
    <w:rsid w:val="006150DA"/>
    <w:rsid w:val="006164A1"/>
    <w:rsid w:val="00617AFA"/>
    <w:rsid w:val="00622104"/>
    <w:rsid w:val="00624C6C"/>
    <w:rsid w:val="006259AB"/>
    <w:rsid w:val="00627777"/>
    <w:rsid w:val="00631E67"/>
    <w:rsid w:val="00632990"/>
    <w:rsid w:val="00636C1E"/>
    <w:rsid w:val="00637AD6"/>
    <w:rsid w:val="00637C5E"/>
    <w:rsid w:val="00637D3B"/>
    <w:rsid w:val="006415CA"/>
    <w:rsid w:val="00643864"/>
    <w:rsid w:val="00645A7D"/>
    <w:rsid w:val="00656642"/>
    <w:rsid w:val="00656C20"/>
    <w:rsid w:val="00663275"/>
    <w:rsid w:val="00671E7D"/>
    <w:rsid w:val="00674A41"/>
    <w:rsid w:val="00681FEA"/>
    <w:rsid w:val="00687936"/>
    <w:rsid w:val="00690D79"/>
    <w:rsid w:val="00691BAB"/>
    <w:rsid w:val="00695A16"/>
    <w:rsid w:val="00695A18"/>
    <w:rsid w:val="006965D3"/>
    <w:rsid w:val="006970DD"/>
    <w:rsid w:val="006A4666"/>
    <w:rsid w:val="006B1B7A"/>
    <w:rsid w:val="006B385F"/>
    <w:rsid w:val="006B5A62"/>
    <w:rsid w:val="006D0478"/>
    <w:rsid w:val="006D3BC3"/>
    <w:rsid w:val="006D50D2"/>
    <w:rsid w:val="006E7BF1"/>
    <w:rsid w:val="006F0638"/>
    <w:rsid w:val="006F42A0"/>
    <w:rsid w:val="007028A7"/>
    <w:rsid w:val="00702DB0"/>
    <w:rsid w:val="0070681B"/>
    <w:rsid w:val="00712BA9"/>
    <w:rsid w:val="00716E4A"/>
    <w:rsid w:val="00721827"/>
    <w:rsid w:val="00727135"/>
    <w:rsid w:val="00732277"/>
    <w:rsid w:val="0073361F"/>
    <w:rsid w:val="007362BF"/>
    <w:rsid w:val="0074231A"/>
    <w:rsid w:val="00742837"/>
    <w:rsid w:val="00742901"/>
    <w:rsid w:val="007441E7"/>
    <w:rsid w:val="00755AED"/>
    <w:rsid w:val="00765191"/>
    <w:rsid w:val="007674DE"/>
    <w:rsid w:val="00770374"/>
    <w:rsid w:val="00775E5C"/>
    <w:rsid w:val="0077675A"/>
    <w:rsid w:val="00776A0F"/>
    <w:rsid w:val="00776A32"/>
    <w:rsid w:val="00777D3E"/>
    <w:rsid w:val="007806F2"/>
    <w:rsid w:val="00784B10"/>
    <w:rsid w:val="00793F9A"/>
    <w:rsid w:val="00795B84"/>
    <w:rsid w:val="007A0F28"/>
    <w:rsid w:val="007A1D8C"/>
    <w:rsid w:val="007A1E42"/>
    <w:rsid w:val="007C0575"/>
    <w:rsid w:val="007C0C7D"/>
    <w:rsid w:val="007C0E90"/>
    <w:rsid w:val="007C1FBF"/>
    <w:rsid w:val="007C4FEA"/>
    <w:rsid w:val="007C7446"/>
    <w:rsid w:val="007D1820"/>
    <w:rsid w:val="007D5BBB"/>
    <w:rsid w:val="007D6FB5"/>
    <w:rsid w:val="007D7D53"/>
    <w:rsid w:val="007E32EC"/>
    <w:rsid w:val="007E3DDE"/>
    <w:rsid w:val="007F27A8"/>
    <w:rsid w:val="007F39C0"/>
    <w:rsid w:val="007F4A51"/>
    <w:rsid w:val="007F4B69"/>
    <w:rsid w:val="00801AB4"/>
    <w:rsid w:val="0080266F"/>
    <w:rsid w:val="00804129"/>
    <w:rsid w:val="00813583"/>
    <w:rsid w:val="00832C01"/>
    <w:rsid w:val="008358F6"/>
    <w:rsid w:val="00835FCA"/>
    <w:rsid w:val="00836FDC"/>
    <w:rsid w:val="00841140"/>
    <w:rsid w:val="00843135"/>
    <w:rsid w:val="00845D70"/>
    <w:rsid w:val="00846577"/>
    <w:rsid w:val="00847B7E"/>
    <w:rsid w:val="00855DE4"/>
    <w:rsid w:val="0085680C"/>
    <w:rsid w:val="0085784A"/>
    <w:rsid w:val="0087042C"/>
    <w:rsid w:val="00870E1A"/>
    <w:rsid w:val="008712A8"/>
    <w:rsid w:val="008714C6"/>
    <w:rsid w:val="00871791"/>
    <w:rsid w:val="00873221"/>
    <w:rsid w:val="008755DB"/>
    <w:rsid w:val="00876480"/>
    <w:rsid w:val="00876DD5"/>
    <w:rsid w:val="00876EC7"/>
    <w:rsid w:val="0088074A"/>
    <w:rsid w:val="00890299"/>
    <w:rsid w:val="00893B0E"/>
    <w:rsid w:val="008955A4"/>
    <w:rsid w:val="0089675D"/>
    <w:rsid w:val="008A3D18"/>
    <w:rsid w:val="008B3CED"/>
    <w:rsid w:val="008B466B"/>
    <w:rsid w:val="008B4965"/>
    <w:rsid w:val="008B5C83"/>
    <w:rsid w:val="008B79A9"/>
    <w:rsid w:val="008D1263"/>
    <w:rsid w:val="008D1F88"/>
    <w:rsid w:val="008D32A3"/>
    <w:rsid w:val="008E0FF5"/>
    <w:rsid w:val="008E6315"/>
    <w:rsid w:val="008E6ABE"/>
    <w:rsid w:val="008E71DC"/>
    <w:rsid w:val="008F1241"/>
    <w:rsid w:val="008F1242"/>
    <w:rsid w:val="008F3738"/>
    <w:rsid w:val="008F3BB7"/>
    <w:rsid w:val="008F4BED"/>
    <w:rsid w:val="00902B17"/>
    <w:rsid w:val="00903E2B"/>
    <w:rsid w:val="00911539"/>
    <w:rsid w:val="00916CC8"/>
    <w:rsid w:val="00920E4B"/>
    <w:rsid w:val="00931571"/>
    <w:rsid w:val="00934484"/>
    <w:rsid w:val="00935A57"/>
    <w:rsid w:val="00946B36"/>
    <w:rsid w:val="00946E9E"/>
    <w:rsid w:val="00947249"/>
    <w:rsid w:val="009557FE"/>
    <w:rsid w:val="00955819"/>
    <w:rsid w:val="0095581D"/>
    <w:rsid w:val="00962D24"/>
    <w:rsid w:val="00964302"/>
    <w:rsid w:val="009645F1"/>
    <w:rsid w:val="00964706"/>
    <w:rsid w:val="00965E57"/>
    <w:rsid w:val="009823B6"/>
    <w:rsid w:val="00992473"/>
    <w:rsid w:val="009956E1"/>
    <w:rsid w:val="00997C85"/>
    <w:rsid w:val="009A08FF"/>
    <w:rsid w:val="009A254E"/>
    <w:rsid w:val="009A47AF"/>
    <w:rsid w:val="009A6C21"/>
    <w:rsid w:val="009A70FD"/>
    <w:rsid w:val="009B227E"/>
    <w:rsid w:val="009B2889"/>
    <w:rsid w:val="009B30D2"/>
    <w:rsid w:val="009B47CA"/>
    <w:rsid w:val="009B57DC"/>
    <w:rsid w:val="009B5F3D"/>
    <w:rsid w:val="009C74F6"/>
    <w:rsid w:val="009E7459"/>
    <w:rsid w:val="009F69B9"/>
    <w:rsid w:val="00A0468A"/>
    <w:rsid w:val="00A11C0D"/>
    <w:rsid w:val="00A159FE"/>
    <w:rsid w:val="00A16B3D"/>
    <w:rsid w:val="00A17D32"/>
    <w:rsid w:val="00A229DC"/>
    <w:rsid w:val="00A35D70"/>
    <w:rsid w:val="00A3668A"/>
    <w:rsid w:val="00A406DD"/>
    <w:rsid w:val="00A40E65"/>
    <w:rsid w:val="00A4117D"/>
    <w:rsid w:val="00A4142F"/>
    <w:rsid w:val="00A416DA"/>
    <w:rsid w:val="00A429F3"/>
    <w:rsid w:val="00A43397"/>
    <w:rsid w:val="00A438B0"/>
    <w:rsid w:val="00A45773"/>
    <w:rsid w:val="00A4581A"/>
    <w:rsid w:val="00A52A95"/>
    <w:rsid w:val="00A55784"/>
    <w:rsid w:val="00A56F40"/>
    <w:rsid w:val="00A578B1"/>
    <w:rsid w:val="00A60838"/>
    <w:rsid w:val="00A61582"/>
    <w:rsid w:val="00A65A85"/>
    <w:rsid w:val="00A70607"/>
    <w:rsid w:val="00A73575"/>
    <w:rsid w:val="00A75AE6"/>
    <w:rsid w:val="00A7751A"/>
    <w:rsid w:val="00A91F12"/>
    <w:rsid w:val="00A949D1"/>
    <w:rsid w:val="00A95793"/>
    <w:rsid w:val="00A96A79"/>
    <w:rsid w:val="00AA08D9"/>
    <w:rsid w:val="00AA0B02"/>
    <w:rsid w:val="00AA1371"/>
    <w:rsid w:val="00AA26B6"/>
    <w:rsid w:val="00AA316F"/>
    <w:rsid w:val="00AA320C"/>
    <w:rsid w:val="00AA37F5"/>
    <w:rsid w:val="00AA3EBC"/>
    <w:rsid w:val="00AA70A6"/>
    <w:rsid w:val="00AB1E20"/>
    <w:rsid w:val="00AB7427"/>
    <w:rsid w:val="00AC0779"/>
    <w:rsid w:val="00AD20D0"/>
    <w:rsid w:val="00AD3BD6"/>
    <w:rsid w:val="00AD7E36"/>
    <w:rsid w:val="00AE71DD"/>
    <w:rsid w:val="00AE7B88"/>
    <w:rsid w:val="00AE7E9A"/>
    <w:rsid w:val="00AF0722"/>
    <w:rsid w:val="00AF3075"/>
    <w:rsid w:val="00B0033C"/>
    <w:rsid w:val="00B04391"/>
    <w:rsid w:val="00B04FED"/>
    <w:rsid w:val="00B13910"/>
    <w:rsid w:val="00B1535A"/>
    <w:rsid w:val="00B20BAE"/>
    <w:rsid w:val="00B42353"/>
    <w:rsid w:val="00B438A1"/>
    <w:rsid w:val="00B56437"/>
    <w:rsid w:val="00B609EE"/>
    <w:rsid w:val="00B650D2"/>
    <w:rsid w:val="00B66EA2"/>
    <w:rsid w:val="00B67B05"/>
    <w:rsid w:val="00B70A9C"/>
    <w:rsid w:val="00B74A60"/>
    <w:rsid w:val="00B74EC2"/>
    <w:rsid w:val="00B8034F"/>
    <w:rsid w:val="00B80AA6"/>
    <w:rsid w:val="00B80B06"/>
    <w:rsid w:val="00B8302E"/>
    <w:rsid w:val="00B843FA"/>
    <w:rsid w:val="00B90451"/>
    <w:rsid w:val="00BA3154"/>
    <w:rsid w:val="00BA31D8"/>
    <w:rsid w:val="00BB1EC7"/>
    <w:rsid w:val="00BC7B82"/>
    <w:rsid w:val="00BD2665"/>
    <w:rsid w:val="00BD31E7"/>
    <w:rsid w:val="00BE2B3A"/>
    <w:rsid w:val="00BE4208"/>
    <w:rsid w:val="00BE6CA2"/>
    <w:rsid w:val="00BF63FD"/>
    <w:rsid w:val="00BF6FEB"/>
    <w:rsid w:val="00C0110E"/>
    <w:rsid w:val="00C011AE"/>
    <w:rsid w:val="00C030ED"/>
    <w:rsid w:val="00C0666E"/>
    <w:rsid w:val="00C101EF"/>
    <w:rsid w:val="00C12C51"/>
    <w:rsid w:val="00C15D5B"/>
    <w:rsid w:val="00C247C2"/>
    <w:rsid w:val="00C24DDB"/>
    <w:rsid w:val="00C30816"/>
    <w:rsid w:val="00C35850"/>
    <w:rsid w:val="00C361C1"/>
    <w:rsid w:val="00C36EBC"/>
    <w:rsid w:val="00C4372A"/>
    <w:rsid w:val="00C457D2"/>
    <w:rsid w:val="00C46C08"/>
    <w:rsid w:val="00C47CBB"/>
    <w:rsid w:val="00C52CF0"/>
    <w:rsid w:val="00C554CB"/>
    <w:rsid w:val="00C74746"/>
    <w:rsid w:val="00C81A7F"/>
    <w:rsid w:val="00C8467A"/>
    <w:rsid w:val="00C85082"/>
    <w:rsid w:val="00C85FC7"/>
    <w:rsid w:val="00C879C5"/>
    <w:rsid w:val="00C912C5"/>
    <w:rsid w:val="00C94A52"/>
    <w:rsid w:val="00C96DDC"/>
    <w:rsid w:val="00CA32CB"/>
    <w:rsid w:val="00CB100D"/>
    <w:rsid w:val="00CB1773"/>
    <w:rsid w:val="00CC166E"/>
    <w:rsid w:val="00CC5AAC"/>
    <w:rsid w:val="00CD30CF"/>
    <w:rsid w:val="00CD5F57"/>
    <w:rsid w:val="00CE4E22"/>
    <w:rsid w:val="00CE67FD"/>
    <w:rsid w:val="00CF0F02"/>
    <w:rsid w:val="00CF1020"/>
    <w:rsid w:val="00CF6023"/>
    <w:rsid w:val="00D05580"/>
    <w:rsid w:val="00D05AC4"/>
    <w:rsid w:val="00D0629F"/>
    <w:rsid w:val="00D1083C"/>
    <w:rsid w:val="00D115E5"/>
    <w:rsid w:val="00D13966"/>
    <w:rsid w:val="00D14156"/>
    <w:rsid w:val="00D20C37"/>
    <w:rsid w:val="00D32BF8"/>
    <w:rsid w:val="00D37A7A"/>
    <w:rsid w:val="00D548F4"/>
    <w:rsid w:val="00D5738E"/>
    <w:rsid w:val="00D64889"/>
    <w:rsid w:val="00D66252"/>
    <w:rsid w:val="00D70A2B"/>
    <w:rsid w:val="00D81D2E"/>
    <w:rsid w:val="00D85231"/>
    <w:rsid w:val="00D875A8"/>
    <w:rsid w:val="00D94CB2"/>
    <w:rsid w:val="00DA5615"/>
    <w:rsid w:val="00DA7958"/>
    <w:rsid w:val="00DB4811"/>
    <w:rsid w:val="00DB6F1E"/>
    <w:rsid w:val="00DB7799"/>
    <w:rsid w:val="00DC2044"/>
    <w:rsid w:val="00DC4395"/>
    <w:rsid w:val="00DC4667"/>
    <w:rsid w:val="00DC478F"/>
    <w:rsid w:val="00DC6F07"/>
    <w:rsid w:val="00DC7480"/>
    <w:rsid w:val="00DD0DE9"/>
    <w:rsid w:val="00DD1DC0"/>
    <w:rsid w:val="00DD3379"/>
    <w:rsid w:val="00DD379A"/>
    <w:rsid w:val="00DD50B3"/>
    <w:rsid w:val="00DD7B12"/>
    <w:rsid w:val="00DE1994"/>
    <w:rsid w:val="00DE1AC6"/>
    <w:rsid w:val="00DE2836"/>
    <w:rsid w:val="00DE32A3"/>
    <w:rsid w:val="00DE48E9"/>
    <w:rsid w:val="00DF05CE"/>
    <w:rsid w:val="00DF126D"/>
    <w:rsid w:val="00DF3973"/>
    <w:rsid w:val="00DF4630"/>
    <w:rsid w:val="00DF57F2"/>
    <w:rsid w:val="00E053B3"/>
    <w:rsid w:val="00E075CA"/>
    <w:rsid w:val="00E1123D"/>
    <w:rsid w:val="00E21CE1"/>
    <w:rsid w:val="00E32FA2"/>
    <w:rsid w:val="00E338B6"/>
    <w:rsid w:val="00E40F9F"/>
    <w:rsid w:val="00E460D8"/>
    <w:rsid w:val="00E46E7A"/>
    <w:rsid w:val="00E51125"/>
    <w:rsid w:val="00E57C32"/>
    <w:rsid w:val="00E648C1"/>
    <w:rsid w:val="00E66347"/>
    <w:rsid w:val="00E67D4E"/>
    <w:rsid w:val="00E749F5"/>
    <w:rsid w:val="00E74A81"/>
    <w:rsid w:val="00E7599C"/>
    <w:rsid w:val="00E85200"/>
    <w:rsid w:val="00E91648"/>
    <w:rsid w:val="00EA00EB"/>
    <w:rsid w:val="00EA0B97"/>
    <w:rsid w:val="00EA6284"/>
    <w:rsid w:val="00EA7A78"/>
    <w:rsid w:val="00EB0E8A"/>
    <w:rsid w:val="00EB39CB"/>
    <w:rsid w:val="00EB53B8"/>
    <w:rsid w:val="00ED00AB"/>
    <w:rsid w:val="00ED0758"/>
    <w:rsid w:val="00ED109B"/>
    <w:rsid w:val="00ED1129"/>
    <w:rsid w:val="00ED3590"/>
    <w:rsid w:val="00EE0058"/>
    <w:rsid w:val="00EE298E"/>
    <w:rsid w:val="00EF10F0"/>
    <w:rsid w:val="00EF28FB"/>
    <w:rsid w:val="00EF37B1"/>
    <w:rsid w:val="00EF5520"/>
    <w:rsid w:val="00F009A5"/>
    <w:rsid w:val="00F017B9"/>
    <w:rsid w:val="00F02236"/>
    <w:rsid w:val="00F13229"/>
    <w:rsid w:val="00F14A51"/>
    <w:rsid w:val="00F21048"/>
    <w:rsid w:val="00F271D5"/>
    <w:rsid w:val="00F31482"/>
    <w:rsid w:val="00F43322"/>
    <w:rsid w:val="00F43D55"/>
    <w:rsid w:val="00F46FD1"/>
    <w:rsid w:val="00F477B4"/>
    <w:rsid w:val="00F47AEE"/>
    <w:rsid w:val="00F5280F"/>
    <w:rsid w:val="00F52EAE"/>
    <w:rsid w:val="00F53A0C"/>
    <w:rsid w:val="00F53F5D"/>
    <w:rsid w:val="00F560DB"/>
    <w:rsid w:val="00F564DF"/>
    <w:rsid w:val="00F602DB"/>
    <w:rsid w:val="00F60515"/>
    <w:rsid w:val="00F61F13"/>
    <w:rsid w:val="00F624C3"/>
    <w:rsid w:val="00F62A45"/>
    <w:rsid w:val="00F65012"/>
    <w:rsid w:val="00F74475"/>
    <w:rsid w:val="00F77356"/>
    <w:rsid w:val="00F77C0F"/>
    <w:rsid w:val="00F86DAC"/>
    <w:rsid w:val="00FA0487"/>
    <w:rsid w:val="00FA1BF4"/>
    <w:rsid w:val="00FA3D7B"/>
    <w:rsid w:val="00FB0D90"/>
    <w:rsid w:val="00FB77DB"/>
    <w:rsid w:val="00FC2AD9"/>
    <w:rsid w:val="00FC3EDE"/>
    <w:rsid w:val="00FC450A"/>
    <w:rsid w:val="00FC7415"/>
    <w:rsid w:val="00FD1D83"/>
    <w:rsid w:val="00FD53A1"/>
    <w:rsid w:val="00FD6FA3"/>
    <w:rsid w:val="00FE682F"/>
    <w:rsid w:val="00FF38D3"/>
    <w:rsid w:val="00FF59B9"/>
    <w:rsid w:val="00FF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7814"/>
    <w:pPr>
      <w:widowControl w:val="0"/>
      <w:adjustRightInd w:val="0"/>
      <w:spacing w:line="360" w:lineRule="auto"/>
      <w:jc w:val="both"/>
      <w:textAlignment w:val="baseline"/>
    </w:pPr>
    <w:rPr>
      <w:sz w:val="24"/>
    </w:rPr>
  </w:style>
  <w:style w:type="paragraph" w:styleId="1">
    <w:name w:val="heading 1"/>
    <w:basedOn w:val="a"/>
    <w:next w:val="a0"/>
    <w:qFormat/>
    <w:rsid w:val="002A7814"/>
    <w:pPr>
      <w:keepNext/>
      <w:keepLines/>
      <w:spacing w:before="340" w:after="330" w:line="480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qFormat/>
    <w:rsid w:val="002A7814"/>
    <w:pPr>
      <w:keepNext/>
      <w:keepLines/>
      <w:numPr>
        <w:ilvl w:val="1"/>
        <w:numId w:val="1"/>
      </w:numPr>
      <w:spacing w:before="120" w:after="120" w:line="320" w:lineRule="exact"/>
      <w:outlineLvl w:val="1"/>
    </w:pPr>
    <w:rPr>
      <w:rFonts w:ascii="Arial" w:eastAsia="黑体" w:hAnsi="Arial"/>
      <w:b/>
    </w:rPr>
  </w:style>
  <w:style w:type="paragraph" w:styleId="3">
    <w:name w:val="heading 3"/>
    <w:basedOn w:val="a"/>
    <w:next w:val="a"/>
    <w:qFormat/>
    <w:rsid w:val="002A7814"/>
    <w:pPr>
      <w:keepNext/>
      <w:keepLines/>
      <w:numPr>
        <w:ilvl w:val="2"/>
        <w:numId w:val="1"/>
      </w:numPr>
      <w:spacing w:before="120" w:after="120" w:line="320" w:lineRule="exact"/>
      <w:outlineLvl w:val="2"/>
    </w:pPr>
    <w:rPr>
      <w:b/>
      <w:kern w:val="28"/>
      <w:sz w:val="21"/>
    </w:rPr>
  </w:style>
  <w:style w:type="paragraph" w:styleId="4">
    <w:name w:val="heading 4"/>
    <w:basedOn w:val="a"/>
    <w:next w:val="a"/>
    <w:qFormat/>
    <w:rsid w:val="002A7814"/>
    <w:pPr>
      <w:keepNext/>
      <w:keepLines/>
      <w:numPr>
        <w:ilvl w:val="3"/>
        <w:numId w:val="1"/>
      </w:numPr>
      <w:spacing w:before="120" w:after="120" w:line="320" w:lineRule="exact"/>
      <w:outlineLvl w:val="3"/>
    </w:pPr>
    <w:rPr>
      <w:rFonts w:ascii="Arial" w:hAnsi="Arial"/>
      <w:b/>
      <w:sz w:val="21"/>
    </w:rPr>
  </w:style>
  <w:style w:type="paragraph" w:styleId="5">
    <w:name w:val="heading 5"/>
    <w:basedOn w:val="a"/>
    <w:next w:val="a"/>
    <w:qFormat/>
    <w:rsid w:val="002A7814"/>
    <w:pPr>
      <w:keepNext/>
      <w:keepLines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2A7814"/>
    <w:pPr>
      <w:keepNext/>
      <w:keepLines/>
      <w:numPr>
        <w:ilvl w:val="5"/>
        <w:numId w:val="1"/>
      </w:numPr>
      <w:outlineLvl w:val="5"/>
    </w:pPr>
    <w:rPr>
      <w:rFonts w:ascii="Arial" w:hAnsi="Arial"/>
    </w:rPr>
  </w:style>
  <w:style w:type="paragraph" w:styleId="7">
    <w:name w:val="heading 7"/>
    <w:basedOn w:val="a"/>
    <w:next w:val="a"/>
    <w:qFormat/>
    <w:rsid w:val="002A781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"/>
    <w:qFormat/>
    <w:rsid w:val="002A781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2A781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关键词"/>
    <w:basedOn w:val="a"/>
    <w:next w:val="a4"/>
    <w:rsid w:val="002A7814"/>
    <w:rPr>
      <w:rFonts w:eastAsia="黑体"/>
    </w:rPr>
  </w:style>
  <w:style w:type="paragraph" w:customStyle="1" w:styleId="a4">
    <w:name w:val="摘要"/>
    <w:basedOn w:val="a"/>
    <w:next w:val="2"/>
    <w:rsid w:val="002A7814"/>
    <w:rPr>
      <w:rFonts w:eastAsia="黑体"/>
    </w:rPr>
  </w:style>
  <w:style w:type="paragraph" w:styleId="a5">
    <w:name w:val="header"/>
    <w:basedOn w:val="a"/>
    <w:next w:val="a6"/>
    <w:rsid w:val="002A7814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left"/>
    </w:pPr>
    <w:rPr>
      <w:sz w:val="21"/>
    </w:rPr>
  </w:style>
  <w:style w:type="paragraph" w:styleId="a6">
    <w:name w:val="footer"/>
    <w:basedOn w:val="a"/>
    <w:rsid w:val="002A7814"/>
    <w:pPr>
      <w:tabs>
        <w:tab w:val="center" w:pos="4153"/>
        <w:tab w:val="right" w:pos="8306"/>
      </w:tabs>
      <w:spacing w:line="240" w:lineRule="auto"/>
      <w:jc w:val="center"/>
    </w:pPr>
    <w:rPr>
      <w:sz w:val="21"/>
    </w:rPr>
  </w:style>
  <w:style w:type="character" w:styleId="a7">
    <w:name w:val="page number"/>
    <w:basedOn w:val="a1"/>
    <w:rsid w:val="002A7814"/>
  </w:style>
  <w:style w:type="paragraph" w:customStyle="1" w:styleId="a8">
    <w:name w:val="标准"/>
    <w:basedOn w:val="a"/>
    <w:rsid w:val="002A7814"/>
    <w:pPr>
      <w:pBdr>
        <w:bottom w:val="single" w:sz="6" w:space="1" w:color="auto"/>
      </w:pBdr>
    </w:pPr>
  </w:style>
  <w:style w:type="paragraph" w:customStyle="1" w:styleId="a9">
    <w:name w:val="文档编号"/>
    <w:basedOn w:val="a"/>
    <w:next w:val="a"/>
    <w:rsid w:val="002A7814"/>
    <w:pPr>
      <w:jc w:val="center"/>
    </w:pPr>
    <w:rPr>
      <w:rFonts w:ascii="宋体"/>
    </w:rPr>
  </w:style>
  <w:style w:type="paragraph" w:styleId="10">
    <w:name w:val="toc 1"/>
    <w:basedOn w:val="a"/>
    <w:next w:val="a"/>
    <w:autoRedefine/>
    <w:semiHidden/>
    <w:rsid w:val="002A7814"/>
    <w:pPr>
      <w:spacing w:before="120" w:after="120"/>
      <w:jc w:val="left"/>
    </w:pPr>
    <w:rPr>
      <w:b/>
      <w:caps/>
      <w:sz w:val="20"/>
    </w:rPr>
  </w:style>
  <w:style w:type="paragraph" w:customStyle="1" w:styleId="TableText">
    <w:name w:val="Table Text"/>
    <w:rsid w:val="002A7814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20">
    <w:name w:val="toc 2"/>
    <w:basedOn w:val="a"/>
    <w:next w:val="a"/>
    <w:autoRedefine/>
    <w:uiPriority w:val="39"/>
    <w:rsid w:val="00357670"/>
    <w:pPr>
      <w:tabs>
        <w:tab w:val="left" w:pos="960"/>
        <w:tab w:val="right" w:leader="dot" w:pos="8280"/>
      </w:tabs>
      <w:spacing w:line="320" w:lineRule="exact"/>
      <w:ind w:left="240"/>
      <w:jc w:val="left"/>
    </w:pPr>
    <w:rPr>
      <w:smallCaps/>
      <w:noProof/>
    </w:rPr>
  </w:style>
  <w:style w:type="paragraph" w:styleId="30">
    <w:name w:val="toc 3"/>
    <w:basedOn w:val="a"/>
    <w:next w:val="a"/>
    <w:autoRedefine/>
    <w:uiPriority w:val="39"/>
    <w:rsid w:val="00357670"/>
    <w:pPr>
      <w:tabs>
        <w:tab w:val="left" w:pos="1440"/>
        <w:tab w:val="right" w:leader="dot" w:pos="8280"/>
      </w:tabs>
      <w:ind w:left="480"/>
      <w:jc w:val="left"/>
    </w:pPr>
    <w:rPr>
      <w:noProof/>
      <w:sz w:val="21"/>
    </w:rPr>
  </w:style>
  <w:style w:type="paragraph" w:customStyle="1" w:styleId="Paragraph1">
    <w:name w:val="Paragraph1"/>
    <w:basedOn w:val="a"/>
    <w:rsid w:val="002A7814"/>
    <w:pPr>
      <w:overflowPunct w:val="0"/>
      <w:autoSpaceDE w:val="0"/>
      <w:autoSpaceDN w:val="0"/>
      <w:spacing w:before="80" w:line="240" w:lineRule="auto"/>
    </w:pPr>
    <w:rPr>
      <w:noProof/>
      <w:color w:val="000000"/>
      <w:sz w:val="21"/>
    </w:rPr>
  </w:style>
  <w:style w:type="paragraph" w:customStyle="1" w:styleId="Paragraph2">
    <w:name w:val="Paragraph2"/>
    <w:basedOn w:val="Paragraph1"/>
    <w:rsid w:val="002A7814"/>
    <w:pPr>
      <w:widowControl/>
      <w:ind w:firstLine="360"/>
    </w:pPr>
    <w:rPr>
      <w:noProof w:val="0"/>
    </w:rPr>
  </w:style>
  <w:style w:type="paragraph" w:customStyle="1" w:styleId="Paragraph3">
    <w:name w:val="Paragraph3"/>
    <w:basedOn w:val="Paragraph1"/>
    <w:rsid w:val="002A7814"/>
    <w:pPr>
      <w:ind w:firstLine="360"/>
    </w:pPr>
    <w:rPr>
      <w:noProof w:val="0"/>
    </w:rPr>
  </w:style>
  <w:style w:type="paragraph" w:customStyle="1" w:styleId="Paragraph4">
    <w:name w:val="Paragraph4"/>
    <w:basedOn w:val="Paragraph1"/>
    <w:rsid w:val="002A7814"/>
    <w:pPr>
      <w:ind w:left="2160"/>
    </w:pPr>
  </w:style>
  <w:style w:type="paragraph" w:customStyle="1" w:styleId="Paragraph5">
    <w:name w:val="Paragraph5"/>
    <w:basedOn w:val="Paragraph1"/>
    <w:rsid w:val="002A7814"/>
    <w:pPr>
      <w:ind w:left="2880"/>
    </w:pPr>
  </w:style>
  <w:style w:type="paragraph" w:customStyle="1" w:styleId="RevHistory">
    <w:name w:val="RevHistory"/>
    <w:basedOn w:val="a"/>
    <w:rsid w:val="002A7814"/>
    <w:pPr>
      <w:pageBreakBefore/>
      <w:overflowPunct w:val="0"/>
      <w:autoSpaceDE w:val="0"/>
      <w:autoSpaceDN w:val="0"/>
      <w:spacing w:before="1280" w:line="240" w:lineRule="auto"/>
      <w:jc w:val="center"/>
    </w:pPr>
    <w:rPr>
      <w:noProof/>
      <w:sz w:val="36"/>
    </w:rPr>
  </w:style>
  <w:style w:type="paragraph" w:customStyle="1" w:styleId="TableofContents">
    <w:name w:val="Table of Contents"/>
    <w:basedOn w:val="a"/>
    <w:rsid w:val="002A7814"/>
    <w:pPr>
      <w:pageBreakBefore/>
      <w:overflowPunct w:val="0"/>
      <w:autoSpaceDE w:val="0"/>
      <w:autoSpaceDN w:val="0"/>
      <w:spacing w:after="360" w:line="240" w:lineRule="auto"/>
      <w:jc w:val="center"/>
    </w:pPr>
    <w:rPr>
      <w:noProof/>
      <w:sz w:val="36"/>
    </w:rPr>
  </w:style>
  <w:style w:type="paragraph" w:customStyle="1" w:styleId="Bullet1">
    <w:name w:val="Bullet1"/>
    <w:basedOn w:val="a"/>
    <w:rsid w:val="002A7814"/>
    <w:pPr>
      <w:overflowPunct w:val="0"/>
      <w:autoSpaceDE w:val="0"/>
      <w:autoSpaceDN w:val="0"/>
      <w:spacing w:line="240" w:lineRule="auto"/>
      <w:ind w:left="720" w:hanging="432"/>
      <w:jc w:val="left"/>
    </w:pPr>
    <w:rPr>
      <w:noProof/>
      <w:sz w:val="21"/>
    </w:rPr>
  </w:style>
  <w:style w:type="paragraph" w:customStyle="1" w:styleId="Bullet2">
    <w:name w:val="Bullet2"/>
    <w:basedOn w:val="Bullet1"/>
    <w:rsid w:val="002A7814"/>
    <w:pPr>
      <w:ind w:left="1440" w:hanging="360"/>
    </w:pPr>
  </w:style>
  <w:style w:type="paragraph" w:customStyle="1" w:styleId="Issue">
    <w:name w:val="Issue"/>
    <w:basedOn w:val="Paragraph1"/>
    <w:rsid w:val="002A7814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  <w:spacing w:after="80"/>
      <w:ind w:left="864" w:hanging="864"/>
    </w:pPr>
    <w:rPr>
      <w:color w:val="FF0000"/>
    </w:rPr>
  </w:style>
  <w:style w:type="paragraph" w:customStyle="1" w:styleId="Bullet5">
    <w:name w:val="Bullet5"/>
    <w:basedOn w:val="Bullet1"/>
    <w:rsid w:val="002A7814"/>
    <w:pPr>
      <w:ind w:left="3600"/>
    </w:pPr>
  </w:style>
  <w:style w:type="paragraph" w:customStyle="1" w:styleId="Number5">
    <w:name w:val="Number5"/>
    <w:basedOn w:val="Number4"/>
    <w:rsid w:val="002A7814"/>
    <w:pPr>
      <w:ind w:left="3690"/>
    </w:pPr>
  </w:style>
  <w:style w:type="paragraph" w:customStyle="1" w:styleId="Number4">
    <w:name w:val="Number4"/>
    <w:basedOn w:val="Number1"/>
    <w:rsid w:val="002A7814"/>
    <w:pPr>
      <w:ind w:left="2880"/>
    </w:pPr>
  </w:style>
  <w:style w:type="paragraph" w:customStyle="1" w:styleId="Number1">
    <w:name w:val="Number1"/>
    <w:basedOn w:val="Paragraph1"/>
    <w:rsid w:val="002A7814"/>
    <w:pPr>
      <w:ind w:left="720" w:hanging="360"/>
    </w:pPr>
  </w:style>
  <w:style w:type="paragraph" w:customStyle="1" w:styleId="Note">
    <w:name w:val="Note"/>
    <w:basedOn w:val="Paragraph1"/>
    <w:next w:val="Paragraph1"/>
    <w:rsid w:val="002A7814"/>
    <w:pPr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spacing w:after="80"/>
      <w:ind w:left="1224" w:hanging="864"/>
    </w:pPr>
  </w:style>
  <w:style w:type="paragraph" w:customStyle="1" w:styleId="Bullet3">
    <w:name w:val="Bullet3"/>
    <w:basedOn w:val="Bullet1"/>
    <w:rsid w:val="002A7814"/>
    <w:pPr>
      <w:ind w:left="2160" w:hanging="360"/>
    </w:pPr>
  </w:style>
  <w:style w:type="paragraph" w:customStyle="1" w:styleId="Bullet4">
    <w:name w:val="Bullet4"/>
    <w:basedOn w:val="Bullet1"/>
    <w:rsid w:val="002A7814"/>
    <w:pPr>
      <w:ind w:left="2970"/>
    </w:pPr>
  </w:style>
  <w:style w:type="paragraph" w:customStyle="1" w:styleId="Code">
    <w:name w:val="Code"/>
    <w:rsid w:val="002A7814"/>
    <w:pPr>
      <w:widowControl w:val="0"/>
      <w:tabs>
        <w:tab w:val="left" w:pos="1080"/>
        <w:tab w:val="left" w:pos="1440"/>
        <w:tab w:val="left" w:pos="1800"/>
        <w:tab w:val="left" w:pos="2160"/>
        <w:tab w:val="left" w:pos="2508"/>
        <w:tab w:val="left" w:pos="2880"/>
        <w:tab w:val="left" w:pos="3240"/>
        <w:tab w:val="left" w:pos="3600"/>
        <w:tab w:val="left" w:pos="3948"/>
        <w:tab w:val="left" w:pos="4320"/>
      </w:tabs>
      <w:overflowPunct w:val="0"/>
      <w:autoSpaceDE w:val="0"/>
      <w:autoSpaceDN w:val="0"/>
      <w:adjustRightInd w:val="0"/>
      <w:ind w:left="532"/>
      <w:textAlignment w:val="baseline"/>
    </w:pPr>
    <w:rPr>
      <w:rFonts w:ascii="Courier" w:hAnsi="Courier"/>
      <w:sz w:val="16"/>
    </w:rPr>
  </w:style>
  <w:style w:type="paragraph" w:customStyle="1" w:styleId="Footnote">
    <w:name w:val="Footnote"/>
    <w:basedOn w:val="a"/>
    <w:rsid w:val="002A7814"/>
    <w:pPr>
      <w:tabs>
        <w:tab w:val="left" w:pos="1065"/>
        <w:tab w:val="left" w:pos="1800"/>
        <w:tab w:val="left" w:pos="3240"/>
        <w:tab w:val="left" w:pos="4680"/>
        <w:tab w:val="right" w:pos="11535"/>
      </w:tabs>
      <w:overflowPunct w:val="0"/>
      <w:autoSpaceDE w:val="0"/>
      <w:autoSpaceDN w:val="0"/>
      <w:spacing w:before="40" w:line="240" w:lineRule="auto"/>
      <w:ind w:left="360" w:hanging="360"/>
    </w:pPr>
    <w:rPr>
      <w:rFonts w:ascii="Helvetica" w:hAnsi="Helvetica"/>
      <w:noProof/>
      <w:sz w:val="21"/>
    </w:rPr>
  </w:style>
  <w:style w:type="paragraph" w:customStyle="1" w:styleId="Index">
    <w:name w:val="Index"/>
    <w:basedOn w:val="a"/>
    <w:next w:val="a"/>
    <w:rsid w:val="002A7814"/>
    <w:pPr>
      <w:pageBreakBefore/>
      <w:overflowPunct w:val="0"/>
      <w:autoSpaceDE w:val="0"/>
      <w:autoSpaceDN w:val="0"/>
      <w:spacing w:after="360" w:line="240" w:lineRule="auto"/>
      <w:jc w:val="center"/>
    </w:pPr>
    <w:rPr>
      <w:noProof/>
      <w:sz w:val="36"/>
    </w:rPr>
  </w:style>
  <w:style w:type="paragraph" w:customStyle="1" w:styleId="Number2">
    <w:name w:val="Number2"/>
    <w:basedOn w:val="Number1"/>
    <w:rsid w:val="002A7814"/>
    <w:pPr>
      <w:ind w:left="1440"/>
    </w:pPr>
  </w:style>
  <w:style w:type="paragraph" w:customStyle="1" w:styleId="Number3">
    <w:name w:val="Number3"/>
    <w:basedOn w:val="Number1"/>
    <w:rsid w:val="002A7814"/>
    <w:pPr>
      <w:ind w:left="2160"/>
    </w:pPr>
  </w:style>
  <w:style w:type="paragraph" w:styleId="aa">
    <w:name w:val="Subtitle"/>
    <w:basedOn w:val="a"/>
    <w:qFormat/>
    <w:rsid w:val="002A7814"/>
    <w:pPr>
      <w:overflowPunct w:val="0"/>
      <w:autoSpaceDE w:val="0"/>
      <w:autoSpaceDN w:val="0"/>
      <w:spacing w:after="60" w:line="240" w:lineRule="auto"/>
      <w:jc w:val="center"/>
    </w:pPr>
    <w:rPr>
      <w:rFonts w:ascii="Arial" w:hAnsi="Arial"/>
      <w:i/>
      <w:noProof/>
      <w:sz w:val="36"/>
    </w:rPr>
  </w:style>
  <w:style w:type="paragraph" w:styleId="ab">
    <w:name w:val="annotation text"/>
    <w:basedOn w:val="a"/>
    <w:semiHidden/>
    <w:rsid w:val="002A7814"/>
    <w:pPr>
      <w:overflowPunct w:val="0"/>
      <w:autoSpaceDE w:val="0"/>
      <w:autoSpaceDN w:val="0"/>
      <w:spacing w:line="240" w:lineRule="auto"/>
      <w:jc w:val="left"/>
    </w:pPr>
    <w:rPr>
      <w:noProof/>
      <w:sz w:val="21"/>
    </w:rPr>
  </w:style>
  <w:style w:type="paragraph" w:styleId="ac">
    <w:name w:val="Body Text"/>
    <w:basedOn w:val="a"/>
    <w:rsid w:val="002A7814"/>
    <w:rPr>
      <w:sz w:val="21"/>
    </w:rPr>
  </w:style>
  <w:style w:type="paragraph" w:styleId="40">
    <w:name w:val="toc 4"/>
    <w:basedOn w:val="a"/>
    <w:next w:val="a"/>
    <w:autoRedefine/>
    <w:semiHidden/>
    <w:rsid w:val="002A7814"/>
    <w:pPr>
      <w:ind w:left="72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rsid w:val="002A7814"/>
    <w:pPr>
      <w:ind w:left="96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rsid w:val="002A7814"/>
    <w:pPr>
      <w:ind w:left="120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rsid w:val="002A7814"/>
    <w:pPr>
      <w:ind w:left="144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rsid w:val="002A7814"/>
    <w:pPr>
      <w:ind w:left="168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rsid w:val="002A7814"/>
    <w:pPr>
      <w:ind w:left="1920"/>
      <w:jc w:val="left"/>
    </w:pPr>
    <w:rPr>
      <w:sz w:val="18"/>
    </w:rPr>
  </w:style>
  <w:style w:type="paragraph" w:styleId="ad">
    <w:name w:val="Normal Indent"/>
    <w:basedOn w:val="a"/>
    <w:rsid w:val="002A7814"/>
    <w:pPr>
      <w:adjustRightInd/>
      <w:spacing w:line="240" w:lineRule="auto"/>
      <w:ind w:firstLine="420"/>
      <w:textAlignment w:val="auto"/>
    </w:pPr>
    <w:rPr>
      <w:kern w:val="2"/>
      <w:sz w:val="21"/>
    </w:rPr>
  </w:style>
  <w:style w:type="paragraph" w:styleId="ae">
    <w:name w:val="Document Map"/>
    <w:basedOn w:val="a"/>
    <w:link w:val="Char"/>
    <w:rsid w:val="00C457D2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e"/>
    <w:rsid w:val="00C457D2"/>
    <w:rPr>
      <w:rFonts w:ascii="宋体"/>
      <w:sz w:val="18"/>
      <w:szCs w:val="18"/>
    </w:rPr>
  </w:style>
  <w:style w:type="paragraph" w:styleId="21">
    <w:name w:val="List 2"/>
    <w:basedOn w:val="a"/>
    <w:rsid w:val="00E74A81"/>
    <w:pPr>
      <w:adjustRightInd/>
      <w:spacing w:line="240" w:lineRule="auto"/>
      <w:ind w:leftChars="200" w:left="100" w:hangingChars="200" w:hanging="200"/>
      <w:contextualSpacing/>
      <w:textAlignment w:val="auto"/>
    </w:pPr>
    <w:rPr>
      <w:kern w:val="2"/>
      <w:sz w:val="21"/>
      <w:szCs w:val="24"/>
    </w:rPr>
  </w:style>
  <w:style w:type="paragraph" w:styleId="af">
    <w:name w:val="List Paragraph"/>
    <w:basedOn w:val="a"/>
    <w:uiPriority w:val="34"/>
    <w:qFormat/>
    <w:rsid w:val="00C85082"/>
    <w:pPr>
      <w:ind w:firstLineChars="200" w:firstLine="420"/>
    </w:pPr>
  </w:style>
  <w:style w:type="table" w:styleId="af0">
    <w:name w:val="Table Grid"/>
    <w:basedOn w:val="a2"/>
    <w:rsid w:val="00903E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ody Text Indent"/>
    <w:basedOn w:val="a"/>
    <w:link w:val="Char0"/>
    <w:rsid w:val="00D0629F"/>
    <w:pPr>
      <w:spacing w:after="120"/>
      <w:ind w:leftChars="200" w:left="420"/>
    </w:pPr>
  </w:style>
  <w:style w:type="character" w:customStyle="1" w:styleId="Char0">
    <w:name w:val="正文文本缩进 Char"/>
    <w:basedOn w:val="a1"/>
    <w:link w:val="af1"/>
    <w:rsid w:val="00D0629F"/>
    <w:rPr>
      <w:sz w:val="24"/>
    </w:rPr>
  </w:style>
  <w:style w:type="paragraph" w:styleId="22">
    <w:name w:val="Body Text First Indent 2"/>
    <w:basedOn w:val="af1"/>
    <w:link w:val="2Char"/>
    <w:rsid w:val="00D0629F"/>
    <w:pPr>
      <w:adjustRightInd/>
      <w:spacing w:line="240" w:lineRule="auto"/>
      <w:ind w:firstLineChars="200" w:firstLine="420"/>
      <w:textAlignment w:val="auto"/>
    </w:pPr>
    <w:rPr>
      <w:kern w:val="2"/>
      <w:sz w:val="21"/>
      <w:szCs w:val="24"/>
    </w:rPr>
  </w:style>
  <w:style w:type="character" w:customStyle="1" w:styleId="2Char">
    <w:name w:val="正文首行缩进 2 Char"/>
    <w:basedOn w:val="Char0"/>
    <w:link w:val="22"/>
    <w:rsid w:val="00D0629F"/>
    <w:rPr>
      <w:kern w:val="2"/>
      <w:sz w:val="21"/>
      <w:szCs w:val="24"/>
    </w:rPr>
  </w:style>
  <w:style w:type="paragraph" w:styleId="af2">
    <w:name w:val="Balloon Text"/>
    <w:basedOn w:val="a"/>
    <w:link w:val="Char1"/>
    <w:rsid w:val="006D0478"/>
    <w:pPr>
      <w:spacing w:line="240" w:lineRule="auto"/>
    </w:pPr>
    <w:rPr>
      <w:sz w:val="18"/>
      <w:szCs w:val="18"/>
    </w:rPr>
  </w:style>
  <w:style w:type="numbering" w:styleId="111111">
    <w:name w:val="Outline List 1"/>
    <w:basedOn w:val="a3"/>
    <w:rsid w:val="008A3D18"/>
    <w:pPr>
      <w:numPr>
        <w:numId w:val="10"/>
      </w:numPr>
    </w:pPr>
  </w:style>
  <w:style w:type="character" w:customStyle="1" w:styleId="Char1">
    <w:name w:val="批注框文本 Char"/>
    <w:basedOn w:val="a1"/>
    <w:link w:val="af2"/>
    <w:rsid w:val="006D047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159FE"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styleId="af3">
    <w:name w:val="Hyperlink"/>
    <w:basedOn w:val="a1"/>
    <w:uiPriority w:val="99"/>
    <w:unhideWhenUsed/>
    <w:rsid w:val="00A159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LZ\&#30740;&#21457;&#37096;&#35774;&#35745;&#25991;&#26723;&#27169;&#26495;\&#36719;&#20214;&#65289;&#35814;&#32454;&#35774;&#35745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75EF1-21A9-413F-B0CF-26C93150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软件）详细设计说明书.dot</Template>
  <TotalTime>677</TotalTime>
  <Pages>8</Pages>
  <Words>932</Words>
  <Characters>5316</Characters>
  <Application>Microsoft Office Word</Application>
  <DocSecurity>0</DocSecurity>
  <Lines>44</Lines>
  <Paragraphs>12</Paragraphs>
  <ScaleCrop>false</ScaleCrop>
  <Company>Uway</Company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详细设计说明书（软件）</dc:title>
  <dc:subject/>
  <dc:creator>wwb</dc:creator>
  <cp:keywords/>
  <dc:description/>
  <cp:lastModifiedBy>chenwz</cp:lastModifiedBy>
  <cp:revision>931</cp:revision>
  <cp:lastPrinted>1999-04-20T06:35:00Z</cp:lastPrinted>
  <dcterms:created xsi:type="dcterms:W3CDTF">2010-08-18T06:04:00Z</dcterms:created>
  <dcterms:modified xsi:type="dcterms:W3CDTF">2011-05-20T08:35:00Z</dcterms:modified>
</cp:coreProperties>
</file>